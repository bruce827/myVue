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snapToGrid w:val="0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24"/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2645410</wp:posOffset>
                </wp:positionH>
                <wp:positionV relativeFrom="paragraph">
                  <wp:posOffset>-459105</wp:posOffset>
                </wp:positionV>
                <wp:extent cx="2225675" cy="398145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75" cy="39814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个人简历</w:t>
                            </w:r>
                          </w:p>
                          <w:p>
                            <w:pPr>
                              <w:spacing w:line="480" w:lineRule="exact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3pt;margin-top:-36.15pt;height:31.35pt;width:175.25pt;z-index:251660288;v-text-anchor:middle;mso-width-relative:page;mso-height-relative:page;" filled="f" stroked="f" coordsize="21600,21600" o:gfxdata="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7lUj5dkAAAAK&#10;AQAADwAAAAAAAAABACAAAAAiAAAAZHJzL2Rvd25yZXYueG1sUEsBAhQAFAAAAAgAh07iQIc9uE+p&#10;AQAAIgMAAA4AAAAAAAAAAQAgAAAAKAEAAGRycy9lMm9Eb2MueG1sUEsFBgAAAAAGAAYAWQEAAEMF&#10;AAAAAA==&#10;">
                <v:fill on="f" focussize="0,0"/>
                <v:stroke on="f" weight="2pt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80" w:lineRule="exact"/>
                        <w:jc w:val="both"/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  <w:szCs w:val="28"/>
                          <w:lang w:eastAsia="zh-CN"/>
                        </w:rPr>
                        <w:t>个人简历</w:t>
                      </w:r>
                    </w:p>
                    <w:p>
                      <w:pPr>
                        <w:spacing w:line="480" w:lineRule="exact"/>
                        <w:jc w:val="both"/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5463540</wp:posOffset>
                </wp:positionH>
                <wp:positionV relativeFrom="paragraph">
                  <wp:posOffset>-704215</wp:posOffset>
                </wp:positionV>
                <wp:extent cx="918845" cy="334645"/>
                <wp:effectExtent l="0" t="0" r="0" b="0"/>
                <wp:wrapNone/>
                <wp:docPr id="27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V="1">
                          <a:off x="0" y="0"/>
                          <a:ext cx="918845" cy="33464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color w:val="943634"/>
                              </w:rPr>
                            </w:pPr>
                            <w:r>
                              <w:rPr>
                                <w:rFonts w:hint="eastAsia" w:ascii="方正超粗黑简体" w:eastAsia="方正超粗黑简体"/>
                                <w:color w:val="943634"/>
                                <w:kern w:val="24"/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flip:y;margin-left:430.2pt;margin-top:-55.45pt;height:26.35pt;width:72.35pt;rotation:11796480f;z-index:251684864;v-text-anchor:middle;mso-width-relative:page;mso-height-relative:page;" filled="f" stroked="f" coordsize="21600,21600" o:gfxdata="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/V1ADaAAAADQEAAA8AAAAAAAAAAQAgAAAAIgAAAGRycy9kb3ducmV2LnhtbFBLAQIU&#10;ABQAAAAIAIdO4kAuUg2LuAEAAD0DAAAOAAAAAAAAAAEAIAAAACkBAABkcnMvZTJvRG9jLnhtbFBL&#10;BQYAAAAABgAGAFkBAABTBQAAAAA=&#10;">
                <v:fill on="f" focussize="0,0"/>
                <v:stroke on="f" weight="1pt" joinstyle="miter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color w:val="943634"/>
                        </w:rPr>
                      </w:pPr>
                      <w:r>
                        <w:rPr>
                          <w:rFonts w:hint="eastAsia" w:ascii="方正超粗黑简体" w:eastAsia="方正超粗黑简体"/>
                          <w:color w:val="943634"/>
                          <w:kern w:val="24"/>
                          <w:sz w:val="32"/>
                          <w:szCs w:val="32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5805805</wp:posOffset>
                </wp:positionH>
                <wp:positionV relativeFrom="paragraph">
                  <wp:posOffset>-1316355</wp:posOffset>
                </wp:positionV>
                <wp:extent cx="104140" cy="1123315"/>
                <wp:effectExtent l="0" t="0" r="635" b="10160"/>
                <wp:wrapNone/>
                <wp:docPr id="28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140" cy="1123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43634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26" o:spt="2" style="position:absolute;left:0pt;margin-left:457.15pt;margin-top:-103.65pt;height:88.45pt;width:8.2pt;rotation:5898240f;z-index:251685888;v-text-anchor:middle;mso-width-relative:page;mso-height-relative:page;" fillcolor="#943634" filled="t" stroked="f" coordsize="21600,21600" arcsize="0.166666666666667" o:gfxdata="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h0POnd&#10;AAAADAEAAA8AAAAAAAAAAQAgAAAAIgAAAGRycy9kb3ducmV2LnhtbFBLAQIUABQAAAAIAIdO4kCV&#10;R1XX4gEAAHwDAAAOAAAAAAAAAAEAIAAAACwBAABkcnMvZTJvRG9jLnhtbFBLBQYAAAAABgAGAFkB&#10;AACABQAAAAA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5609590</wp:posOffset>
                </wp:positionH>
                <wp:positionV relativeFrom="paragraph">
                  <wp:posOffset>-1018540</wp:posOffset>
                </wp:positionV>
                <wp:extent cx="521970" cy="1045210"/>
                <wp:effectExtent l="0" t="0" r="2540" b="49530"/>
                <wp:wrapNone/>
                <wp:docPr id="26" name="五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1970" cy="1045210"/>
                        </a:xfrm>
                        <a:prstGeom prst="homePlate">
                          <a:avLst>
                            <a:gd name="adj" fmla="val 22754"/>
                          </a:avLst>
                        </a:prstGeom>
                        <a:solidFill>
                          <a:srgbClr val="FFFFFF"/>
                        </a:solidFill>
                        <a:ln w="12700">
                          <a:noFill/>
                          <a:miter/>
                        </a:ln>
                        <a:effectLst>
                          <a:outerShdw dist="38100" dir="5400000" algn="t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五边形 44" o:spid="_x0000_s1026" o:spt="15" type="#_x0000_t15" style="position:absolute;left:0pt;margin-left:441.7pt;margin-top:-80.2pt;height:82.3pt;width:41.1pt;rotation:5898240f;z-index:251683840;v-text-anchor:middle;mso-width-relative:page;mso-height-relative:page;" fillcolor="#FFFFFF" filled="t" stroked="f" coordsize="21600,21600" o:gfxdata="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c&#10;etuQ2wAAAAoBAAAPAAAAAAAAAAEAIAAAACIAAABkcnMvZG93bnJldi54bWxQSwECFAAUAAAACACH&#10;TuJAWS/PCyECAAApBAAADgAAAAAAAAABACAAAAAqAQAAZHJzL2Uyb0RvYy54bWxQSwUGAAAAAAYA&#10;BgBZAQAAvQUAAAAA&#10;" adj="16686">
                <v:fill on="t" focussize="0,0"/>
                <v:stroke on="f" weight="1pt" joinstyle="miter"/>
                <v:imagedata o:title=""/>
                <o:lock v:ext="edit" aspectratio="f"/>
                <v:shadow on="t" color="#000000" opacity="26213f" offset="0pt,3pt" origin="0f,-32768f" matrix="65536f,0f,0f,65536f"/>
              </v:shape>
            </w:pict>
          </mc:Fallback>
        </mc:AlternateContent>
      </w:r>
      <w:r>
        <w:rPr>
          <w:rFonts w:hint="eastAsia" w:ascii="微软雅黑" w:hAnsi="微软雅黑" w:eastAsia="微软雅黑"/>
          <w:bCs/>
          <w:color w:val="000000"/>
          <w:kern w:val="24"/>
          <w:lang w:val="en-US" w:eastAsia="zh-CN"/>
        </w:rP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174625</wp:posOffset>
                </wp:positionV>
                <wp:extent cx="1137285" cy="457200"/>
                <wp:effectExtent l="0" t="0" r="0" b="0"/>
                <wp:wrapNone/>
                <wp:docPr id="1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9.1pt;margin-top:13.75pt;height:36pt;width:89.55pt;z-index:251667456;mso-width-relative:page;mso-height-relative:page;" fillcolor="#C4BD97 [2414]" filled="t" stroked="f" coordsize="21600,21600" o:gfxdata="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DcbRQ1gAAAAgBAAAPAAAAAAAAAAEAIAAAACIAAABk&#10;cnMvZG93bnJldi54bWxQSwECFAAUAAAACACHTuJASKs4Os8BAABuAwAADgAAAAAAAAABACAAAAAl&#10;AQAAZHJzL2Uyb0RvYy54bWxQSwUGAAAAAAYABgBZAQAAZg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2910592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-128270</wp:posOffset>
                </wp:positionV>
                <wp:extent cx="333375" cy="342265"/>
                <wp:effectExtent l="0" t="0" r="9525" b="635"/>
                <wp:wrapNone/>
                <wp:docPr id="20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33375" cy="3422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41135" y="0"/>
                            </a:cxn>
                            <a:cxn ang="0">
                              <a:pos x="141135" y="288000"/>
                            </a:cxn>
                            <a:cxn ang="0">
                              <a:pos x="64687" y="207184"/>
                            </a:cxn>
                            <a:cxn ang="0">
                              <a:pos x="64687" y="216000"/>
                            </a:cxn>
                            <a:cxn ang="0">
                              <a:pos x="67627" y="223347"/>
                            </a:cxn>
                            <a:cxn ang="0">
                              <a:pos x="219053" y="221878"/>
                            </a:cxn>
                            <a:cxn ang="0">
                              <a:pos x="223464" y="211592"/>
                            </a:cxn>
                            <a:cxn ang="0">
                              <a:pos x="211703" y="186612"/>
                            </a:cxn>
                            <a:cxn ang="0">
                              <a:pos x="176419" y="173388"/>
                            </a:cxn>
                            <a:cxn ang="0">
                              <a:pos x="170538" y="173388"/>
                            </a:cxn>
                            <a:cxn ang="0">
                              <a:pos x="144075" y="214531"/>
                            </a:cxn>
                            <a:cxn ang="0">
                              <a:pos x="135254" y="210122"/>
                            </a:cxn>
                            <a:cxn ang="0">
                              <a:pos x="117613" y="173388"/>
                            </a:cxn>
                            <a:cxn ang="0">
                              <a:pos x="102911" y="174857"/>
                            </a:cxn>
                            <a:cxn ang="0">
                              <a:pos x="70568" y="188082"/>
                            </a:cxn>
                            <a:cxn ang="0">
                              <a:pos x="64687" y="207184"/>
                            </a:cxn>
                            <a:cxn ang="0">
                              <a:pos x="160247" y="67592"/>
                            </a:cxn>
                            <a:cxn ang="0">
                              <a:pos x="179359" y="104327"/>
                            </a:cxn>
                            <a:cxn ang="0">
                              <a:pos x="179359" y="108735"/>
                            </a:cxn>
                            <a:cxn ang="0">
                              <a:pos x="180829" y="129306"/>
                            </a:cxn>
                            <a:cxn ang="0">
                              <a:pos x="174949" y="135184"/>
                            </a:cxn>
                            <a:cxn ang="0">
                              <a:pos x="151426" y="161633"/>
                            </a:cxn>
                            <a:cxn ang="0">
                              <a:pos x="113202" y="145469"/>
                            </a:cxn>
                            <a:cxn ang="0">
                              <a:pos x="105851" y="130776"/>
                            </a:cxn>
                            <a:cxn ang="0">
                              <a:pos x="104381" y="108735"/>
                            </a:cxn>
                            <a:cxn ang="0">
                              <a:pos x="105851" y="92571"/>
                            </a:cxn>
                            <a:cxn ang="0">
                              <a:pos x="141135" y="64653"/>
                            </a:cxn>
                            <a:cxn ang="0">
                              <a:pos x="116142" y="116082"/>
                            </a:cxn>
                            <a:cxn ang="0">
                              <a:pos x="110262" y="120490"/>
                            </a:cxn>
                            <a:cxn ang="0">
                              <a:pos x="116142" y="129306"/>
                            </a:cxn>
                            <a:cxn ang="0">
                              <a:pos x="127904" y="148408"/>
                            </a:cxn>
                            <a:cxn ang="0">
                              <a:pos x="160247" y="141061"/>
                            </a:cxn>
                            <a:cxn ang="0">
                              <a:pos x="169068" y="126367"/>
                            </a:cxn>
                            <a:cxn ang="0">
                              <a:pos x="172008" y="117551"/>
                            </a:cxn>
                            <a:cxn ang="0">
                              <a:pos x="167598" y="116082"/>
                            </a:cxn>
                            <a:cxn ang="0">
                              <a:pos x="169068" y="107265"/>
                            </a:cxn>
                            <a:cxn ang="0">
                              <a:pos x="147016" y="104327"/>
                            </a:cxn>
                            <a:cxn ang="0">
                              <a:pos x="127904" y="92571"/>
                            </a:cxn>
                            <a:cxn ang="0">
                              <a:pos x="114672" y="102857"/>
                            </a:cxn>
                            <a:cxn ang="0">
                              <a:pos x="116142" y="110204"/>
                            </a:cxn>
                            <a:cxn ang="0">
                              <a:pos x="138195" y="185143"/>
                            </a:cxn>
                            <a:cxn ang="0">
                              <a:pos x="136725" y="171918"/>
                            </a:cxn>
                            <a:cxn ang="0">
                              <a:pos x="147016" y="170449"/>
                            </a:cxn>
                            <a:cxn ang="0">
                              <a:pos x="151426" y="174857"/>
                            </a:cxn>
                            <a:cxn ang="0">
                              <a:pos x="145546" y="185143"/>
                            </a:cxn>
                            <a:cxn ang="0">
                              <a:pos x="151426" y="202776"/>
                            </a:cxn>
                            <a:cxn ang="0">
                              <a:pos x="138195" y="211592"/>
                            </a:cxn>
                            <a:cxn ang="0">
                              <a:pos x="130844" y="201306"/>
                            </a:cxn>
                            <a:cxn ang="0">
                              <a:pos x="138195" y="185143"/>
                            </a:cxn>
                          </a:cxnLst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19.8pt;margin-top:-10.1pt;height:26.95pt;width:26.25pt;z-index:252910592;mso-width-relative:page;mso-height-relative:page;" fillcolor="#943634" filled="t" stroked="f" coordsize="191,196" o:gfxdata="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41135,0;141135,288000;64687,207184;64687,216000;67627,223347;219053,221878;223464,211592;211703,186612;176419,173388;170538,173388;144075,214531;135254,210122;117613,173388;102911,174857;70568,188082;64687,207184;160247,67592;179359,104327;179359,108735;180829,129306;174949,135184;151426,161633;113202,145469;105851,130776;104381,108735;105851,92571;141135,64653;116142,116082;110262,120490;116142,129306;127904,148408;160247,141061;169068,126367;172008,117551;167598,116082;169068,107265;147016,104327;127904,92571;114672,102857;116142,110204;138195,185143;136725,171918;147016,170449;151426,174857;145546,185143;151426,202776;138195,211592;130844,201306;138195,185143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23495</wp:posOffset>
                </wp:positionV>
                <wp:extent cx="6278880" cy="6350"/>
                <wp:effectExtent l="0" t="0" r="0" b="0"/>
                <wp:wrapNone/>
                <wp:docPr id="15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63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32" type="#_x0000_t32" style="position:absolute;left:0pt;margin-left:10.45pt;margin-top:1.85pt;height:0.5pt;width:494.4pt;z-index:251672576;mso-width-relative:page;mso-height-relative:page;" filled="f" stroked="t" coordsize="21600,21600" o:gfxdata="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ENoO/1gAAAAcB&#10;AAAPAAAAAAAAAAEAIAAAACIAAABkcnMvZG93bnJldi54bWxQSwECFAAUAAAACACHTuJAIgEIE+QB&#10;AACbAwAADgAAAAAAAAABACAAAAAlAQAAZHJzL2Uyb0RvYy54bWxQSwUGAAAAAAYABgBZAQAAewUA&#10;AAAA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姓    名:  肖子豪                                性    别：男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年    限：3年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 xml:space="preserve">  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                                专    业：计算机科学与技术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联系电话：13941036359                          电子邮箱：X_zihao9559@163.com</w:t>
      </w:r>
    </w:p>
    <w:p>
      <w:pP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94363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982272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340995</wp:posOffset>
                </wp:positionV>
                <wp:extent cx="329565" cy="329565"/>
                <wp:effectExtent l="0" t="0" r="13335" b="13335"/>
                <wp:wrapNone/>
                <wp:docPr id="31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9565" cy="3295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4495" y="0"/>
                            </a:cxn>
                            <a:cxn ang="0">
                              <a:pos x="288000" y="144000"/>
                            </a:cxn>
                            <a:cxn ang="0">
                              <a:pos x="144495" y="288000"/>
                            </a:cxn>
                            <a:cxn ang="0">
                              <a:pos x="0" y="144000"/>
                            </a:cxn>
                            <a:cxn ang="0">
                              <a:pos x="212784" y="126247"/>
                            </a:cxn>
                            <a:cxn ang="0">
                              <a:pos x="218722" y="133151"/>
                            </a:cxn>
                            <a:cxn ang="0">
                              <a:pos x="218722" y="210082"/>
                            </a:cxn>
                            <a:cxn ang="0">
                              <a:pos x="192990" y="236712"/>
                            </a:cxn>
                            <a:cxn ang="0">
                              <a:pos x="84124" y="236712"/>
                            </a:cxn>
                            <a:cxn ang="0">
                              <a:pos x="55423" y="210082"/>
                            </a:cxn>
                            <a:cxn ang="0">
                              <a:pos x="55423" y="96658"/>
                            </a:cxn>
                            <a:cxn ang="0">
                              <a:pos x="84124" y="69041"/>
                            </a:cxn>
                            <a:cxn ang="0">
                              <a:pos x="145485" y="69041"/>
                            </a:cxn>
                            <a:cxn ang="0">
                              <a:pos x="152412" y="74959"/>
                            </a:cxn>
                            <a:cxn ang="0">
                              <a:pos x="145485" y="80877"/>
                            </a:cxn>
                            <a:cxn ang="0">
                              <a:pos x="84124" y="80877"/>
                            </a:cxn>
                            <a:cxn ang="0">
                              <a:pos x="66309" y="96658"/>
                            </a:cxn>
                            <a:cxn ang="0">
                              <a:pos x="66309" y="210082"/>
                            </a:cxn>
                            <a:cxn ang="0">
                              <a:pos x="84124" y="224877"/>
                            </a:cxn>
                            <a:cxn ang="0">
                              <a:pos x="192990" y="224877"/>
                            </a:cxn>
                            <a:cxn ang="0">
                              <a:pos x="206845" y="210082"/>
                            </a:cxn>
                            <a:cxn ang="0">
                              <a:pos x="206845" y="133151"/>
                            </a:cxn>
                            <a:cxn ang="0">
                              <a:pos x="212784" y="126247"/>
                            </a:cxn>
                            <a:cxn ang="0">
                              <a:pos x="225649" y="71014"/>
                            </a:cxn>
                            <a:cxn ang="0">
                              <a:pos x="225649" y="97644"/>
                            </a:cxn>
                            <a:cxn ang="0">
                              <a:pos x="204866" y="114411"/>
                            </a:cxn>
                            <a:cxn ang="0">
                              <a:pos x="131629" y="195288"/>
                            </a:cxn>
                            <a:cxn ang="0">
                              <a:pos x="129649" y="195288"/>
                            </a:cxn>
                            <a:cxn ang="0">
                              <a:pos x="128660" y="194301"/>
                            </a:cxn>
                            <a:cxn ang="0">
                              <a:pos x="92041" y="208110"/>
                            </a:cxn>
                            <a:cxn ang="0">
                              <a:pos x="85113" y="200219"/>
                            </a:cxn>
                            <a:cxn ang="0">
                              <a:pos x="96000" y="160767"/>
                            </a:cxn>
                            <a:cxn ang="0">
                              <a:pos x="96000" y="160767"/>
                            </a:cxn>
                            <a:cxn ang="0">
                              <a:pos x="96000" y="157808"/>
                            </a:cxn>
                            <a:cxn ang="0">
                              <a:pos x="174186" y="82849"/>
                            </a:cxn>
                            <a:cxn ang="0">
                              <a:pos x="191010" y="62137"/>
                            </a:cxn>
                            <a:cxn ang="0">
                              <a:pos x="216742" y="62137"/>
                            </a:cxn>
                            <a:cxn ang="0">
                              <a:pos x="225649" y="71014"/>
                            </a:cxn>
                            <a:cxn ang="0">
                              <a:pos x="100948" y="191342"/>
                            </a:cxn>
                            <a:cxn ang="0">
                              <a:pos x="116784" y="185425"/>
                            </a:cxn>
                            <a:cxn ang="0">
                              <a:pos x="105897" y="174575"/>
                            </a:cxn>
                            <a:cxn ang="0">
                              <a:pos x="100948" y="191342"/>
                            </a:cxn>
                            <a:cxn ang="0">
                              <a:pos x="126680" y="178521"/>
                            </a:cxn>
                            <a:cxn ang="0">
                              <a:pos x="195959" y="107507"/>
                            </a:cxn>
                            <a:cxn ang="0">
                              <a:pos x="180124" y="91726"/>
                            </a:cxn>
                            <a:cxn ang="0">
                              <a:pos x="111835" y="162740"/>
                            </a:cxn>
                            <a:cxn ang="0">
                              <a:pos x="126680" y="178521"/>
                            </a:cxn>
                            <a:cxn ang="0">
                              <a:pos x="216742" y="88767"/>
                            </a:cxn>
                            <a:cxn ang="0">
                              <a:pos x="216742" y="79890"/>
                            </a:cxn>
                            <a:cxn ang="0">
                              <a:pos x="207835" y="71014"/>
                            </a:cxn>
                            <a:cxn ang="0">
                              <a:pos x="203876" y="69041"/>
                            </a:cxn>
                            <a:cxn ang="0">
                              <a:pos x="199918" y="71014"/>
                            </a:cxn>
                            <a:cxn ang="0">
                              <a:pos x="187052" y="82849"/>
                            </a:cxn>
                            <a:cxn ang="0">
                              <a:pos x="204866" y="100603"/>
                            </a:cxn>
                            <a:cxn ang="0">
                              <a:pos x="216742" y="88767"/>
                            </a:cxn>
                            <a:cxn ang="0">
                              <a:pos x="216742" y="88767"/>
                            </a:cxn>
                            <a:cxn ang="0">
                              <a:pos x="216742" y="88767"/>
                            </a:cxn>
                          </a:cxnLst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15" y="128"/>
                              </a:moveTo>
                              <a:cubicBezTo>
                                <a:pt x="219" y="128"/>
                                <a:pt x="221" y="131"/>
                                <a:pt x="221" y="135"/>
                              </a:cubicBezTo>
                              <a:cubicBezTo>
                                <a:pt x="221" y="135"/>
                                <a:pt x="221" y="135"/>
                                <a:pt x="221" y="213"/>
                              </a:cubicBezTo>
                              <a:cubicBezTo>
                                <a:pt x="221" y="229"/>
                                <a:pt x="211" y="240"/>
                                <a:pt x="195" y="240"/>
                              </a:cubicBezTo>
                              <a:cubicBezTo>
                                <a:pt x="195" y="240"/>
                                <a:pt x="195" y="240"/>
                                <a:pt x="85" y="240"/>
                              </a:cubicBezTo>
                              <a:cubicBezTo>
                                <a:pt x="68" y="240"/>
                                <a:pt x="56" y="229"/>
                                <a:pt x="56" y="213"/>
                              </a:cubicBezTo>
                              <a:cubicBezTo>
                                <a:pt x="56" y="213"/>
                                <a:pt x="56" y="213"/>
                                <a:pt x="56" y="98"/>
                              </a:cubicBezTo>
                              <a:cubicBezTo>
                                <a:pt x="56" y="83"/>
                                <a:pt x="68" y="70"/>
                                <a:pt x="85" y="70"/>
                              </a:cubicBezTo>
                              <a:cubicBezTo>
                                <a:pt x="85" y="70"/>
                                <a:pt x="85" y="70"/>
                                <a:pt x="147" y="70"/>
                              </a:cubicBezTo>
                              <a:cubicBezTo>
                                <a:pt x="151" y="70"/>
                                <a:pt x="154" y="72"/>
                                <a:pt x="154" y="76"/>
                              </a:cubicBezTo>
                              <a:cubicBezTo>
                                <a:pt x="154" y="79"/>
                                <a:pt x="151" y="82"/>
                                <a:pt x="147" y="82"/>
                              </a:cubicBezTo>
                              <a:cubicBezTo>
                                <a:pt x="147" y="82"/>
                                <a:pt x="147" y="82"/>
                                <a:pt x="85" y="82"/>
                              </a:cubicBezTo>
                              <a:cubicBezTo>
                                <a:pt x="77" y="82"/>
                                <a:pt x="67" y="91"/>
                                <a:pt x="67" y="98"/>
                              </a:cubicBezTo>
                              <a:cubicBezTo>
                                <a:pt x="67" y="98"/>
                                <a:pt x="67" y="98"/>
                                <a:pt x="67" y="213"/>
                              </a:cubicBezTo>
                              <a:cubicBezTo>
                                <a:pt x="67" y="221"/>
                                <a:pt x="77" y="228"/>
                                <a:pt x="85" y="228"/>
                              </a:cubicBezTo>
                              <a:cubicBezTo>
                                <a:pt x="85" y="228"/>
                                <a:pt x="85" y="228"/>
                                <a:pt x="195" y="228"/>
                              </a:cubicBezTo>
                              <a:cubicBezTo>
                                <a:pt x="204" y="228"/>
                                <a:pt x="209" y="221"/>
                                <a:pt x="209" y="213"/>
                              </a:cubicBezTo>
                              <a:cubicBezTo>
                                <a:pt x="209" y="213"/>
                                <a:pt x="209" y="213"/>
                                <a:pt x="209" y="135"/>
                              </a:cubicBezTo>
                              <a:cubicBezTo>
                                <a:pt x="209" y="131"/>
                                <a:pt x="212" y="128"/>
                                <a:pt x="215" y="128"/>
                              </a:cubicBezTo>
                              <a:close/>
                              <a:moveTo>
                                <a:pt x="228" y="72"/>
                              </a:moveTo>
                              <a:cubicBezTo>
                                <a:pt x="235" y="80"/>
                                <a:pt x="235" y="92"/>
                                <a:pt x="228" y="99"/>
                              </a:cubicBezTo>
                              <a:cubicBezTo>
                                <a:pt x="228" y="99"/>
                                <a:pt x="228" y="99"/>
                                <a:pt x="207" y="116"/>
                              </a:cubicBezTo>
                              <a:cubicBezTo>
                                <a:pt x="207" y="116"/>
                                <a:pt x="207" y="116"/>
                                <a:pt x="133" y="198"/>
                              </a:cubicBezTo>
                              <a:cubicBezTo>
                                <a:pt x="133" y="198"/>
                                <a:pt x="133" y="198"/>
                                <a:pt x="131" y="198"/>
                              </a:cubicBezTo>
                              <a:cubicBezTo>
                                <a:pt x="131" y="198"/>
                                <a:pt x="131" y="198"/>
                                <a:pt x="130" y="197"/>
                              </a:cubicBezTo>
                              <a:cubicBezTo>
                                <a:pt x="130" y="197"/>
                                <a:pt x="130" y="197"/>
                                <a:pt x="93" y="211"/>
                              </a:cubicBezTo>
                              <a:cubicBezTo>
                                <a:pt x="93" y="211"/>
                                <a:pt x="93" y="211"/>
                                <a:pt x="86" y="203"/>
                              </a:cubicBezTo>
                              <a:cubicBezTo>
                                <a:pt x="86" y="203"/>
                                <a:pt x="86" y="203"/>
                                <a:pt x="97" y="163"/>
                              </a:cubicBezTo>
                              <a:cubicBezTo>
                                <a:pt x="97" y="163"/>
                                <a:pt x="97" y="163"/>
                                <a:pt x="97" y="163"/>
                              </a:cubicBezTo>
                              <a:cubicBezTo>
                                <a:pt x="97" y="163"/>
                                <a:pt x="97" y="163"/>
                                <a:pt x="97" y="160"/>
                              </a:cubicBezTo>
                              <a:cubicBezTo>
                                <a:pt x="97" y="160"/>
                                <a:pt x="97" y="160"/>
                                <a:pt x="176" y="84"/>
                              </a:cubicBezTo>
                              <a:cubicBezTo>
                                <a:pt x="176" y="84"/>
                                <a:pt x="176" y="84"/>
                                <a:pt x="193" y="63"/>
                              </a:cubicBezTo>
                              <a:cubicBezTo>
                                <a:pt x="200" y="56"/>
                                <a:pt x="212" y="56"/>
                                <a:pt x="219" y="63"/>
                              </a:cubicBezTo>
                              <a:cubicBezTo>
                                <a:pt x="219" y="63"/>
                                <a:pt x="219" y="63"/>
                                <a:pt x="228" y="72"/>
                              </a:cubicBezTo>
                              <a:close/>
                              <a:moveTo>
                                <a:pt x="102" y="194"/>
                              </a:moveTo>
                              <a:cubicBezTo>
                                <a:pt x="102" y="194"/>
                                <a:pt x="102" y="194"/>
                                <a:pt x="118" y="188"/>
                              </a:cubicBezTo>
                              <a:cubicBezTo>
                                <a:pt x="118" y="188"/>
                                <a:pt x="118" y="188"/>
                                <a:pt x="107" y="177"/>
                              </a:cubicBezTo>
                              <a:cubicBezTo>
                                <a:pt x="107" y="177"/>
                                <a:pt x="107" y="177"/>
                                <a:pt x="102" y="194"/>
                              </a:cubicBezTo>
                              <a:close/>
                              <a:moveTo>
                                <a:pt x="128" y="181"/>
                              </a:moveTo>
                              <a:cubicBezTo>
                                <a:pt x="128" y="181"/>
                                <a:pt x="128" y="181"/>
                                <a:pt x="198" y="109"/>
                              </a:cubicBezTo>
                              <a:cubicBezTo>
                                <a:pt x="198" y="109"/>
                                <a:pt x="198" y="109"/>
                                <a:pt x="182" y="93"/>
                              </a:cubicBezTo>
                              <a:cubicBezTo>
                                <a:pt x="182" y="93"/>
                                <a:pt x="182" y="93"/>
                                <a:pt x="113" y="165"/>
                              </a:cubicBezTo>
                              <a:cubicBezTo>
                                <a:pt x="113" y="165"/>
                                <a:pt x="113" y="165"/>
                                <a:pt x="128" y="181"/>
                              </a:cubicBezTo>
                              <a:close/>
                              <a:moveTo>
                                <a:pt x="219" y="90"/>
                              </a:moveTo>
                              <a:cubicBezTo>
                                <a:pt x="222" y="88"/>
                                <a:pt x="222" y="84"/>
                                <a:pt x="219" y="81"/>
                              </a:cubicBezTo>
                              <a:cubicBezTo>
                                <a:pt x="219" y="81"/>
                                <a:pt x="219" y="81"/>
                                <a:pt x="210" y="72"/>
                              </a:cubicBezTo>
                              <a:cubicBezTo>
                                <a:pt x="209" y="71"/>
                                <a:pt x="207" y="70"/>
                                <a:pt x="206" y="70"/>
                              </a:cubicBezTo>
                              <a:cubicBezTo>
                                <a:pt x="205" y="70"/>
                                <a:pt x="203" y="71"/>
                                <a:pt x="202" y="72"/>
                              </a:cubicBezTo>
                              <a:cubicBezTo>
                                <a:pt x="202" y="72"/>
                                <a:pt x="202" y="72"/>
                                <a:pt x="189" y="84"/>
                              </a:cubicBezTo>
                              <a:cubicBezTo>
                                <a:pt x="189" y="84"/>
                                <a:pt x="189" y="84"/>
                                <a:pt x="207" y="102"/>
                              </a:cubicBezTo>
                              <a:cubicBezTo>
                                <a:pt x="207" y="102"/>
                                <a:pt x="207" y="102"/>
                                <a:pt x="219" y="90"/>
                              </a:cubicBezTo>
                              <a:close/>
                              <a:moveTo>
                                <a:pt x="219" y="90"/>
                              </a:moveTo>
                              <a:cubicBezTo>
                                <a:pt x="219" y="90"/>
                                <a:pt x="219" y="90"/>
                                <a:pt x="219" y="90"/>
                              </a:cubicBez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-19.3pt;margin-top:26.85pt;height:25.95pt;width:25.95pt;z-index:252982272;mso-width-relative:page;mso-height-relative:page;" fillcolor="#943634" filled="t" stroked="f" coordsize="291,292" o:gfxdata="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<v:path o:connectlocs="0,144000;144495,0;288000,144000;144495,288000;0,144000;212784,126247;218722,133151;218722,210082;192990,236712;84124,236712;55423,210082;55423,96658;84124,69041;145485,69041;152412,74959;145485,80877;84124,80877;66309,96658;66309,210082;84124,224877;192990,224877;206845,210082;206845,133151;212784,126247;225649,71014;225649,97644;204866,114411;131629,195288;129649,195288;128660,194301;92041,208110;85113,200219;96000,160767;96000,160767;96000,157808;174186,82849;191010,62137;216742,62137;225649,71014;100948,191342;116784,185425;105897,174575;100948,191342;126680,178521;195959,107507;180124,91726;111835,162740;126680,178521;216742,88767;216742,79890;207835,71014;203876,69041;199918,71014;187052,82849;204866,100603;216742,88767;216742,88767;216742,88767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269875</wp:posOffset>
                </wp:positionV>
                <wp:extent cx="1137285" cy="457200"/>
                <wp:effectExtent l="0" t="0" r="0" b="0"/>
                <wp:wrapNone/>
                <wp:docPr id="3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val="en-US" w:eastAsia="zh-CN"/>
                              </w:rPr>
                              <w:t>应聘方向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0.45pt;margin-top:21.25pt;height:36pt;width:89.55pt;z-index:251739136;mso-width-relative:page;mso-height-relative:page;" fillcolor="#C4BD97 [2414]" filled="t" stroked="f" coordsize="21600,21600" o:gfxdata="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pmr29YAAAAJAQAADwAAAAAAAAABACAAAAAiAAAA&#10;ZHJzL2Rvd25yZXYueG1sUEsBAhQAFAAAAAgAh07iQF2uXRbQAQAAbgMAAA4AAAAAAAAAAQAgAAAA&#10;JQEAAGRycy9lMm9Eb2MueG1sUEsFBgAAAAAGAAYAWQEAAGc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val="en-US" w:eastAsia="zh-CN"/>
                        </w:rPr>
                        <w:t>应聘方向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微软雅黑" w:hAnsi="微软雅黑" w:eastAsia="微软雅黑"/>
          <w:b/>
          <w:color w:val="943634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color w:val="943634"/>
          <w:sz w:val="32"/>
          <w:szCs w:val="32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109220</wp:posOffset>
                </wp:positionV>
                <wp:extent cx="6285865" cy="19050"/>
                <wp:effectExtent l="0" t="9525" r="635" b="9525"/>
                <wp:wrapNone/>
                <wp:docPr id="16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5865" cy="190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32" type="#_x0000_t32" style="position:absolute;left:0pt;margin-left:11.65pt;margin-top:8.6pt;height:1.5pt;width:494.95pt;z-index:251673600;mso-width-relative:page;mso-height-relative:page;" filled="f" stroked="t" coordsize="21600,21600" o:gfxdata="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ODjTTXAAAACQEA&#10;AA8AAAAAAAAAAQAgAAAAIgAAAGRycy9kb3ducmV2LnhtbFBLAQIUABQAAAAIAIdO4kA00Kjy4gEA&#10;AJwDAAAOAAAAAAAAAAEAIAAAACYBAABkcnMvZTJvRG9jLnhtbFBLBQYAAAAABgAGAFkBAAB6BQAA&#10;AAA=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应聘职位： Web前端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            求职地点： 杭州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374015</wp:posOffset>
                </wp:positionV>
                <wp:extent cx="1137285" cy="457200"/>
                <wp:effectExtent l="0" t="0" r="0" b="0"/>
                <wp:wrapNone/>
                <wp:docPr id="14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val="en-US" w:eastAsia="zh-CN"/>
                              </w:rPr>
                              <w:t>技能点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10.95pt;margin-top:29.45pt;height:36pt;width:89.55pt;z-index:251671552;mso-width-relative:page;mso-height-relative:page;" fillcolor="#C4BD97 [2414]" filled="t" stroked="f" coordsize="21600,21600" o:gfxdata="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db4BtcAAAAJAQAADwAAAAAAAAABACAAAAAiAAAA&#10;ZHJzL2Rvd25yZXYueG1sUEsBAhQAFAAAAAgAh07iQAMOT7nPAQAAbgMAAA4AAAAAAAAAAQAgAAAA&#10;JgEAAGRycy9lMm9Eb2MueG1sUEsFBgAAAAAGAAYAWQEAAGc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val="en-US" w:eastAsia="zh-CN"/>
                        </w:rPr>
                        <w:t>技能点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薪资要求： 面议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    到岗时间： 随时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3005824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24765</wp:posOffset>
                </wp:positionV>
                <wp:extent cx="321310" cy="330200"/>
                <wp:effectExtent l="0" t="0" r="2540" b="12700"/>
                <wp:wrapNone/>
                <wp:docPr id="23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1310" cy="330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1135" y="0"/>
                            </a:cxn>
                            <a:cxn ang="0">
                              <a:pos x="280800" y="144000"/>
                            </a:cxn>
                            <a:cxn ang="0">
                              <a:pos x="141135" y="288000"/>
                            </a:cxn>
                            <a:cxn ang="0">
                              <a:pos x="0" y="144000"/>
                            </a:cxn>
                            <a:cxn ang="0">
                              <a:pos x="88209" y="64653"/>
                            </a:cxn>
                            <a:cxn ang="0">
                              <a:pos x="88209" y="64653"/>
                            </a:cxn>
                            <a:cxn ang="0">
                              <a:pos x="107321" y="89633"/>
                            </a:cxn>
                            <a:cxn ang="0">
                              <a:pos x="86739" y="107265"/>
                            </a:cxn>
                            <a:cxn ang="0">
                              <a:pos x="64687" y="88163"/>
                            </a:cxn>
                            <a:cxn ang="0">
                              <a:pos x="64687" y="104327"/>
                            </a:cxn>
                            <a:cxn ang="0">
                              <a:pos x="85269" y="124898"/>
                            </a:cxn>
                            <a:cxn ang="0">
                              <a:pos x="107321" y="123429"/>
                            </a:cxn>
                            <a:cxn ang="0">
                              <a:pos x="164658" y="180735"/>
                            </a:cxn>
                            <a:cxn ang="0">
                              <a:pos x="161717" y="199837"/>
                            </a:cxn>
                            <a:cxn ang="0">
                              <a:pos x="180829" y="223347"/>
                            </a:cxn>
                            <a:cxn ang="0">
                              <a:pos x="199941" y="223347"/>
                            </a:cxn>
                            <a:cxn ang="0">
                              <a:pos x="180829" y="199837"/>
                            </a:cxn>
                            <a:cxn ang="0">
                              <a:pos x="204352" y="180735"/>
                            </a:cxn>
                            <a:cxn ang="0">
                              <a:pos x="223464" y="199837"/>
                            </a:cxn>
                            <a:cxn ang="0">
                              <a:pos x="223464" y="180735"/>
                            </a:cxn>
                            <a:cxn ang="0">
                              <a:pos x="205822" y="163102"/>
                            </a:cxn>
                            <a:cxn ang="0">
                              <a:pos x="180829" y="163102"/>
                            </a:cxn>
                            <a:cxn ang="0">
                              <a:pos x="124963" y="107265"/>
                            </a:cxn>
                            <a:cxn ang="0">
                              <a:pos x="124963" y="85224"/>
                            </a:cxn>
                            <a:cxn ang="0">
                              <a:pos x="105851" y="64653"/>
                            </a:cxn>
                            <a:cxn ang="0">
                              <a:pos x="88209" y="64653"/>
                            </a:cxn>
                            <a:cxn ang="0">
                              <a:pos x="197001" y="73469"/>
                            </a:cxn>
                            <a:cxn ang="0">
                              <a:pos x="197001" y="73469"/>
                            </a:cxn>
                            <a:cxn ang="0">
                              <a:pos x="216113" y="64653"/>
                            </a:cxn>
                            <a:cxn ang="0">
                              <a:pos x="223464" y="72000"/>
                            </a:cxn>
                            <a:cxn ang="0">
                              <a:pos x="213173" y="91102"/>
                            </a:cxn>
                            <a:cxn ang="0">
                              <a:pos x="204352" y="91102"/>
                            </a:cxn>
                            <a:cxn ang="0">
                              <a:pos x="164658" y="132245"/>
                            </a:cxn>
                            <a:cxn ang="0">
                              <a:pos x="154366" y="121959"/>
                            </a:cxn>
                            <a:cxn ang="0">
                              <a:pos x="197001" y="80816"/>
                            </a:cxn>
                            <a:cxn ang="0">
                              <a:pos x="197001" y="73469"/>
                            </a:cxn>
                            <a:cxn ang="0">
                              <a:pos x="64687" y="204245"/>
                            </a:cxn>
                            <a:cxn ang="0">
                              <a:pos x="64687" y="204245"/>
                            </a:cxn>
                            <a:cxn ang="0">
                              <a:pos x="117613" y="149878"/>
                            </a:cxn>
                            <a:cxn ang="0">
                              <a:pos x="136725" y="168980"/>
                            </a:cxn>
                            <a:cxn ang="0">
                              <a:pos x="80859" y="223347"/>
                            </a:cxn>
                            <a:cxn ang="0">
                              <a:pos x="64687" y="204245"/>
                            </a:cxn>
                          </a:cxnLst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60" y="44"/>
                              </a:move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73" y="61"/>
                                <a:pt x="73" y="61"/>
                                <a:pt x="73" y="61"/>
                              </a:cubicBezTo>
                              <a:cubicBezTo>
                                <a:pt x="59" y="73"/>
                                <a:pt x="59" y="73"/>
                                <a:pt x="59" y="73"/>
                              </a:cubicBezTo>
                              <a:cubicBezTo>
                                <a:pt x="44" y="60"/>
                                <a:pt x="44" y="60"/>
                                <a:pt x="44" y="60"/>
                              </a:cubicBezTo>
                              <a:cubicBezTo>
                                <a:pt x="44" y="71"/>
                                <a:pt x="44" y="71"/>
                                <a:pt x="44" y="71"/>
                              </a:cubicBez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112" y="123"/>
                                <a:pt x="112" y="123"/>
                                <a:pt x="112" y="123"/>
                              </a:cubicBezTo>
                              <a:cubicBezTo>
                                <a:pt x="110" y="136"/>
                                <a:pt x="110" y="136"/>
                                <a:pt x="110" y="136"/>
                              </a:cubicBezTo>
                              <a:cubicBezTo>
                                <a:pt x="123" y="152"/>
                                <a:pt x="123" y="152"/>
                                <a:pt x="123" y="152"/>
                              </a:cubicBezTo>
                              <a:cubicBezTo>
                                <a:pt x="136" y="152"/>
                                <a:pt x="136" y="152"/>
                                <a:pt x="136" y="152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39" y="123"/>
                                <a:pt x="139" y="123"/>
                                <a:pt x="139" y="123"/>
                              </a:cubicBezTo>
                              <a:cubicBezTo>
                                <a:pt x="152" y="136"/>
                                <a:pt x="152" y="136"/>
                                <a:pt x="152" y="136"/>
                              </a:cubicBezTo>
                              <a:cubicBezTo>
                                <a:pt x="152" y="123"/>
                                <a:pt x="152" y="123"/>
                                <a:pt x="152" y="123"/>
                              </a:cubicBezTo>
                              <a:cubicBezTo>
                                <a:pt x="140" y="111"/>
                                <a:pt x="140" y="111"/>
                                <a:pt x="140" y="111"/>
                              </a:cubicBezTo>
                              <a:cubicBezTo>
                                <a:pt x="123" y="111"/>
                                <a:pt x="123" y="111"/>
                                <a:pt x="123" y="111"/>
                              </a:cubicBezTo>
                              <a:cubicBezTo>
                                <a:pt x="85" y="73"/>
                                <a:pt x="85" y="73"/>
                                <a:pt x="85" y="73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72" y="44"/>
                                <a:pt x="72" y="44"/>
                                <a:pt x="72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lose/>
                              <a:moveTo>
                                <a:pt x="134" y="50"/>
                              </a:move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ubicBezTo>
                                <a:pt x="147" y="44"/>
                                <a:pt x="147" y="44"/>
                                <a:pt x="147" y="44"/>
                              </a:cubicBezTo>
                              <a:cubicBezTo>
                                <a:pt x="152" y="49"/>
                                <a:pt x="152" y="49"/>
                                <a:pt x="152" y="49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9" y="62"/>
                                <a:pt x="139" y="62"/>
                                <a:pt x="139" y="62"/>
                              </a:cubicBezTo>
                              <a:cubicBezTo>
                                <a:pt x="112" y="90"/>
                                <a:pt x="112" y="90"/>
                                <a:pt x="112" y="90"/>
                              </a:cubicBezTo>
                              <a:cubicBezTo>
                                <a:pt x="105" y="83"/>
                                <a:pt x="105" y="83"/>
                                <a:pt x="105" y="83"/>
                              </a:cubicBezTo>
                              <a:cubicBezTo>
                                <a:pt x="134" y="55"/>
                                <a:pt x="134" y="55"/>
                                <a:pt x="134" y="55"/>
                              </a:cubicBez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93" y="115"/>
                                <a:pt x="93" y="115"/>
                                <a:pt x="93" y="115"/>
                              </a:cubicBezTo>
                              <a:cubicBezTo>
                                <a:pt x="55" y="152"/>
                                <a:pt x="55" y="152"/>
                                <a:pt x="55" y="152"/>
                              </a:cubicBez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17.7pt;margin-top:1.95pt;height:26pt;width:25.3pt;z-index:253005824;mso-width-relative:page;mso-height-relative:page;" fillcolor="#943634" filled="t" stroked="f" coordsize="191,196" o:gfxdata="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<v:path o:connectlocs="0,144000;141135,0;280800,144000;141135,288000;0,144000;88209,64653;88209,64653;107321,89633;86739,107265;64687,88163;64687,104327;85269,124898;107321,123429;164658,180735;161717,199837;180829,223347;199941,223347;180829,199837;204352,180735;223464,199837;223464,180735;205822,163102;180829,163102;124963,107265;124963,85224;105851,64653;88209,64653;197001,73469;197001,73469;216113,64653;223464,72000;213173,91102;204352,91102;164658,132245;154366,121959;197001,80816;197001,73469;64687,204245;64687,204245;117613,149878;136725,168980;80859,223347;64687,204245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229235</wp:posOffset>
                </wp:positionV>
                <wp:extent cx="6285865" cy="19050"/>
                <wp:effectExtent l="0" t="9525" r="635" b="9525"/>
                <wp:wrapNone/>
                <wp:docPr id="33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5865" cy="190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32" type="#_x0000_t32" style="position:absolute;left:0pt;margin-left:11.05pt;margin-top:18.05pt;height:1.5pt;width:494.95pt;z-index:251755520;mso-width-relative:page;mso-height-relative:page;" filled="f" stroked="t" coordsize="21600,21600" o:gfxdata="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FuH+F2AAAAAkB&#10;AAAPAAAAAAAAAAEAIAAAACIAAABkcnMvZG93bnJldi54bWxQSwECFAAUAAAACACHTuJAYnTeQOIB&#10;AACcAwAADgAAAAAAAAABACAAAAAnAQAAZHJzL2Uyb0RvYy54bWxQSwUGAAAAAAYABgBZAQAAewUA&#10;AAAA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能够高效快速的进行符合W3C标准的布局，对移动端适配比较有经验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精通JavaScript，能够运用oop编程、可以熟练使用ES6，可以高效采用模块化开发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0"/>
          <w:lang w:val="en-US" w:eastAsia="zh-CN"/>
        </w:rPr>
        <w:t>熟练使用jQuery、Bootstrap、Swiper、</w:t>
      </w:r>
      <w:r>
        <w:rPr>
          <w:rFonts w:hint="eastAsia" w:ascii="微软雅黑" w:hAnsi="微软雅黑" w:eastAsia="微软雅黑" w:cs="Arial"/>
          <w:b w:val="0"/>
          <w:bCs w:val="0"/>
          <w:caps w:val="0"/>
          <w:color w:val="000000"/>
          <w:kern w:val="2"/>
          <w:sz w:val="20"/>
          <w:szCs w:val="20"/>
          <w:shd w:val="clear" w:color="auto" w:fill="FFFFFF"/>
          <w:lang w:val="en-US" w:eastAsia="zh-CN" w:bidi="ar-SA"/>
        </w:rPr>
        <w:t>Ant Design、SUI Mobile</w:t>
      </w:r>
      <w:r>
        <w:rPr>
          <w:rFonts w:hint="eastAsia" w:ascii="微软雅黑" w:hAnsi="微软雅黑" w:eastAsia="微软雅黑" w:cs="Times New Roman"/>
          <w:kern w:val="2"/>
          <w:sz w:val="20"/>
          <w:szCs w:val="20"/>
          <w:lang w:val="en-US" w:eastAsia="zh-CN"/>
        </w:rPr>
        <w:t>等前端类库,进行高效开发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熟练使用git、svn 版本控制工具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"/>
          <w:b w:val="0"/>
          <w:bCs w:val="0"/>
          <w:caps w:val="0"/>
          <w:color w:val="000000"/>
          <w:kern w:val="2"/>
          <w:sz w:val="20"/>
          <w:szCs w:val="20"/>
          <w:shd w:val="clear" w:color="auto" w:fill="FFFFFF"/>
          <w:lang w:val="en-US" w:eastAsia="zh-CN" w:bidi="ar-SA"/>
        </w:rPr>
        <w:t>熟练使用Webpack、gulp前端自动化工具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熟练使用react+react-router+react-redux+react-thunk+ant-design进行高效率的项目开发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有使用vue+vue-router+vuex+mint-ui进行组件化开发、SPA应用开发的经验。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了解Hybird开发，有与native交互的经验。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熟悉微信小程序内嵌webapp，可以调用JSSDK实现项目需求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Arial"/>
          <w:b w:val="0"/>
          <w:bCs w:val="0"/>
          <w:caps w:val="0"/>
          <w:color w:val="000000"/>
          <w:kern w:val="2"/>
          <w:sz w:val="20"/>
          <w:szCs w:val="20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0"/>
          <w:lang w:val="en-US" w:eastAsia="zh-CN"/>
        </w:rPr>
        <w:t>能够解决跨域问题，了解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Node,了解MySQL和MongoDB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Arial"/>
          <w:b w:val="0"/>
          <w:bCs w:val="0"/>
          <w:caps w:val="0"/>
          <w:color w:val="000000"/>
          <w:kern w:val="2"/>
          <w:sz w:val="20"/>
          <w:szCs w:val="20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86690304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ragraph">
                  <wp:posOffset>50165</wp:posOffset>
                </wp:positionV>
                <wp:extent cx="323850" cy="332740"/>
                <wp:effectExtent l="0" t="0" r="0" b="10160"/>
                <wp:wrapNone/>
                <wp:docPr id="41" name="任意多边形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327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1135" y="0"/>
                            </a:cxn>
                            <a:cxn ang="0">
                              <a:pos x="280800" y="144000"/>
                            </a:cxn>
                            <a:cxn ang="0">
                              <a:pos x="141135" y="288000"/>
                            </a:cxn>
                            <a:cxn ang="0">
                              <a:pos x="0" y="144000"/>
                            </a:cxn>
                            <a:cxn ang="0">
                              <a:pos x="123493" y="154286"/>
                            </a:cxn>
                            <a:cxn ang="0">
                              <a:pos x="123493" y="160163"/>
                            </a:cxn>
                            <a:cxn ang="0">
                              <a:pos x="129374" y="166041"/>
                            </a:cxn>
                            <a:cxn ang="0">
                              <a:pos x="149956" y="166041"/>
                            </a:cxn>
                            <a:cxn ang="0">
                              <a:pos x="154366" y="160163"/>
                            </a:cxn>
                            <a:cxn ang="0">
                              <a:pos x="154366" y="154286"/>
                            </a:cxn>
                            <a:cxn ang="0">
                              <a:pos x="149956" y="148408"/>
                            </a:cxn>
                            <a:cxn ang="0">
                              <a:pos x="129374" y="148408"/>
                            </a:cxn>
                            <a:cxn ang="0">
                              <a:pos x="123493" y="154286"/>
                            </a:cxn>
                            <a:cxn ang="0">
                              <a:pos x="105851" y="92571"/>
                            </a:cxn>
                            <a:cxn ang="0">
                              <a:pos x="172008" y="92571"/>
                            </a:cxn>
                            <a:cxn ang="0">
                              <a:pos x="216113" y="92571"/>
                            </a:cxn>
                            <a:cxn ang="0">
                              <a:pos x="221994" y="99918"/>
                            </a:cxn>
                            <a:cxn ang="0">
                              <a:pos x="221994" y="129306"/>
                            </a:cxn>
                            <a:cxn ang="0">
                              <a:pos x="170538" y="151347"/>
                            </a:cxn>
                            <a:cxn ang="0">
                              <a:pos x="161717" y="151347"/>
                            </a:cxn>
                            <a:cxn ang="0">
                              <a:pos x="161717" y="145469"/>
                            </a:cxn>
                            <a:cxn ang="0">
                              <a:pos x="154366" y="141061"/>
                            </a:cxn>
                            <a:cxn ang="0">
                              <a:pos x="120553" y="141061"/>
                            </a:cxn>
                            <a:cxn ang="0">
                              <a:pos x="116142" y="145469"/>
                            </a:cxn>
                            <a:cxn ang="0">
                              <a:pos x="116142" y="151347"/>
                            </a:cxn>
                            <a:cxn ang="0">
                              <a:pos x="108792" y="151347"/>
                            </a:cxn>
                            <a:cxn ang="0">
                              <a:pos x="58806" y="129306"/>
                            </a:cxn>
                            <a:cxn ang="0">
                              <a:pos x="58806" y="101388"/>
                            </a:cxn>
                            <a:cxn ang="0">
                              <a:pos x="63217" y="92571"/>
                            </a:cxn>
                            <a:cxn ang="0">
                              <a:pos x="105851" y="92571"/>
                            </a:cxn>
                            <a:cxn ang="0">
                              <a:pos x="160247" y="92571"/>
                            </a:cxn>
                            <a:cxn ang="0">
                              <a:pos x="172008" y="92571"/>
                            </a:cxn>
                            <a:cxn ang="0">
                              <a:pos x="173479" y="73469"/>
                            </a:cxn>
                            <a:cxn ang="0">
                              <a:pos x="163187" y="66122"/>
                            </a:cxn>
                            <a:cxn ang="0">
                              <a:pos x="114672" y="66122"/>
                            </a:cxn>
                            <a:cxn ang="0">
                              <a:pos x="105851" y="73469"/>
                            </a:cxn>
                            <a:cxn ang="0">
                              <a:pos x="105851" y="92571"/>
                            </a:cxn>
                            <a:cxn ang="0">
                              <a:pos x="119083" y="92571"/>
                            </a:cxn>
                            <a:cxn ang="0">
                              <a:pos x="119083" y="82286"/>
                            </a:cxn>
                            <a:cxn ang="0">
                              <a:pos x="122023" y="76408"/>
                            </a:cxn>
                            <a:cxn ang="0">
                              <a:pos x="157307" y="76408"/>
                            </a:cxn>
                            <a:cxn ang="0">
                              <a:pos x="160247" y="82286"/>
                            </a:cxn>
                            <a:cxn ang="0">
                              <a:pos x="160247" y="92571"/>
                            </a:cxn>
                            <a:cxn ang="0">
                              <a:pos x="221994" y="135184"/>
                            </a:cxn>
                            <a:cxn ang="0">
                              <a:pos x="161717" y="158694"/>
                            </a:cxn>
                            <a:cxn ang="0">
                              <a:pos x="161717" y="166041"/>
                            </a:cxn>
                            <a:cxn ang="0">
                              <a:pos x="154366" y="174857"/>
                            </a:cxn>
                            <a:cxn ang="0">
                              <a:pos x="123493" y="174857"/>
                            </a:cxn>
                            <a:cxn ang="0">
                              <a:pos x="117613" y="166041"/>
                            </a:cxn>
                            <a:cxn ang="0">
                              <a:pos x="117613" y="158694"/>
                            </a:cxn>
                            <a:cxn ang="0">
                              <a:pos x="58806" y="135184"/>
                            </a:cxn>
                            <a:cxn ang="0">
                              <a:pos x="58806" y="214531"/>
                            </a:cxn>
                            <a:cxn ang="0">
                              <a:pos x="64687" y="221878"/>
                            </a:cxn>
                            <a:cxn ang="0">
                              <a:pos x="213173" y="221878"/>
                            </a:cxn>
                            <a:cxn ang="0">
                              <a:pos x="221994" y="213061"/>
                            </a:cxn>
                            <a:cxn ang="0">
                              <a:pos x="221994" y="135184"/>
                            </a:cxn>
                            <a:cxn ang="0">
                              <a:pos x="221994" y="135184"/>
                            </a:cxn>
                            <a:cxn ang="0">
                              <a:pos x="221994" y="135184"/>
                            </a:cxn>
                          </a:cxnLst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35" o:spid="_x0000_s1026" o:spt="100" style="position:absolute;left:0pt;margin-left:-18.95pt;margin-top:3.95pt;height:26.2pt;width:25.5pt;z-index:286690304;mso-width-relative:page;mso-height-relative:page;" fillcolor="#943634" filled="t" stroked="f" coordsize="191,196" o:gfxdata="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4000;141135,0;280800,144000;141135,288000;0,144000;123493,154286;123493,160163;129374,166041;149956,166041;154366,160163;154366,154286;149956,148408;129374,148408;123493,154286;105851,92571;172008,92571;216113,92571;221994,99918;221994,129306;170538,151347;161717,151347;161717,145469;154366,141061;120553,141061;116142,145469;116142,151347;108792,151347;58806,129306;58806,101388;63217,92571;105851,92571;160247,92571;172008,92571;173479,73469;163187,66122;114672,66122;105851,73469;105851,92571;119083,92571;119083,82286;122023,76408;157307,76408;160247,82286;160247,92571;221994,135184;161717,158694;161717,166041;154366,174857;123493,174857;117613,166041;117613,158694;58806,135184;58806,214531;64687,221878;213173,221878;221994,213061;221994,135184;221994,135184;221994,13518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sz w:val="21"/>
          <w:szCs w:val="21"/>
        </w:rPr>
        <mc:AlternateContent>
          <mc:Choice Requires="wps">
            <w:drawing>
              <wp:inline distT="0" distB="0" distL="114300" distR="114300">
                <wp:extent cx="1040765" cy="457200"/>
                <wp:effectExtent l="0" t="0" r="6985" b="0"/>
                <wp:docPr id="5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shape id="文本框 24" o:spid="_x0000_s1026" o:spt="202" type="#_x0000_t202" style="height:36pt;width:81.95pt;" fillcolor="#C4BD97 [2414]" filled="t" stroked="f" coordsize="21600,21600" o:gfxdata="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+n+BB1AAAAAQBAAAPAAAAAAAAAAEAIAAAACIAAABkcnMv&#10;ZG93bnJldi54bWxQSwECFAAUAAAACACHTuJAqYjPRs4BAABtAwAADgAAAAAAAAABACAAAAAjAQAA&#10;ZHJzL2Uyb0RvYy54bWxQSwUGAAAAAAYABgBZAQAAYw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82228736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205105</wp:posOffset>
                </wp:positionV>
                <wp:extent cx="6285865" cy="19050"/>
                <wp:effectExtent l="0" t="9525" r="635" b="9525"/>
                <wp:wrapNone/>
                <wp:docPr id="42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5865" cy="190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32" type="#_x0000_t32" style="position:absolute;left:0pt;margin-left:17.2pt;margin-top:16.15pt;height:1.5pt;width:494.95pt;z-index:282228736;mso-width-relative:page;mso-height-relative:page;" filled="f" stroked="t" coordsize="21600,21600" o:gfxdata="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7yRxC1wAAAAkB&#10;AAAPAAAAAAAAAAEAIAAAACIAAABkcnMvZG93bnJldi54bWxQSwECFAAUAAAACACHTuJAqpSzg+MB&#10;AACcAwAADgAAAAAAAAABACAAAAAmAQAAZHJzL2Uyb0RvYy54bWxQSwUGAAAAAAYABgBZAQAAewUA&#10;AAAA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2016_10—2018_11  北京鼎轩科技有限责任公司   Web前端工程师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职 能：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根据项目的具体要求，负责前端页面的搭建，承担前端开发任务.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使用React、Vue前端框架，快速高效的搭建组件化，模块化的前端页面.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负责客户端静态网页主要交互功能的代码实现.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负责公司移动端产品设计，及移动端H5网站开发.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2015_08—2016_9  沈阳华慧科技有限公司    web前端工程师                                          </w:t>
      </w:r>
    </w:p>
    <w:p>
      <w:pPr>
        <w:ind w:firstLine="420" w:firstLineChars="0"/>
        <w:rPr>
          <w:rFonts w:hint="eastAsia" w:ascii="微软雅黑" w:hAnsi="微软雅黑" w:eastAsia="微软雅黑"/>
          <w:color w:val="244061"/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3028352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134620</wp:posOffset>
                </wp:positionV>
                <wp:extent cx="323850" cy="332740"/>
                <wp:effectExtent l="0" t="0" r="0" b="10160"/>
                <wp:wrapNone/>
                <wp:docPr id="22" name="任意多边形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327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1135" y="0"/>
                            </a:cxn>
                            <a:cxn ang="0">
                              <a:pos x="280800" y="144000"/>
                            </a:cxn>
                            <a:cxn ang="0">
                              <a:pos x="141135" y="288000"/>
                            </a:cxn>
                            <a:cxn ang="0">
                              <a:pos x="0" y="144000"/>
                            </a:cxn>
                            <a:cxn ang="0">
                              <a:pos x="123493" y="154286"/>
                            </a:cxn>
                            <a:cxn ang="0">
                              <a:pos x="123493" y="160163"/>
                            </a:cxn>
                            <a:cxn ang="0">
                              <a:pos x="129374" y="166041"/>
                            </a:cxn>
                            <a:cxn ang="0">
                              <a:pos x="149956" y="166041"/>
                            </a:cxn>
                            <a:cxn ang="0">
                              <a:pos x="154366" y="160163"/>
                            </a:cxn>
                            <a:cxn ang="0">
                              <a:pos x="154366" y="154286"/>
                            </a:cxn>
                            <a:cxn ang="0">
                              <a:pos x="149956" y="148408"/>
                            </a:cxn>
                            <a:cxn ang="0">
                              <a:pos x="129374" y="148408"/>
                            </a:cxn>
                            <a:cxn ang="0">
                              <a:pos x="123493" y="154286"/>
                            </a:cxn>
                            <a:cxn ang="0">
                              <a:pos x="105851" y="92571"/>
                            </a:cxn>
                            <a:cxn ang="0">
                              <a:pos x="172008" y="92571"/>
                            </a:cxn>
                            <a:cxn ang="0">
                              <a:pos x="216113" y="92571"/>
                            </a:cxn>
                            <a:cxn ang="0">
                              <a:pos x="221994" y="99918"/>
                            </a:cxn>
                            <a:cxn ang="0">
                              <a:pos x="221994" y="129306"/>
                            </a:cxn>
                            <a:cxn ang="0">
                              <a:pos x="170538" y="151347"/>
                            </a:cxn>
                            <a:cxn ang="0">
                              <a:pos x="161717" y="151347"/>
                            </a:cxn>
                            <a:cxn ang="0">
                              <a:pos x="161717" y="145469"/>
                            </a:cxn>
                            <a:cxn ang="0">
                              <a:pos x="154366" y="141061"/>
                            </a:cxn>
                            <a:cxn ang="0">
                              <a:pos x="120553" y="141061"/>
                            </a:cxn>
                            <a:cxn ang="0">
                              <a:pos x="116142" y="145469"/>
                            </a:cxn>
                            <a:cxn ang="0">
                              <a:pos x="116142" y="151347"/>
                            </a:cxn>
                            <a:cxn ang="0">
                              <a:pos x="108792" y="151347"/>
                            </a:cxn>
                            <a:cxn ang="0">
                              <a:pos x="58806" y="129306"/>
                            </a:cxn>
                            <a:cxn ang="0">
                              <a:pos x="58806" y="101388"/>
                            </a:cxn>
                            <a:cxn ang="0">
                              <a:pos x="63217" y="92571"/>
                            </a:cxn>
                            <a:cxn ang="0">
                              <a:pos x="105851" y="92571"/>
                            </a:cxn>
                            <a:cxn ang="0">
                              <a:pos x="160247" y="92571"/>
                            </a:cxn>
                            <a:cxn ang="0">
                              <a:pos x="172008" y="92571"/>
                            </a:cxn>
                            <a:cxn ang="0">
                              <a:pos x="173479" y="73469"/>
                            </a:cxn>
                            <a:cxn ang="0">
                              <a:pos x="163187" y="66122"/>
                            </a:cxn>
                            <a:cxn ang="0">
                              <a:pos x="114672" y="66122"/>
                            </a:cxn>
                            <a:cxn ang="0">
                              <a:pos x="105851" y="73469"/>
                            </a:cxn>
                            <a:cxn ang="0">
                              <a:pos x="105851" y="92571"/>
                            </a:cxn>
                            <a:cxn ang="0">
                              <a:pos x="119083" y="92571"/>
                            </a:cxn>
                            <a:cxn ang="0">
                              <a:pos x="119083" y="82286"/>
                            </a:cxn>
                            <a:cxn ang="0">
                              <a:pos x="122023" y="76408"/>
                            </a:cxn>
                            <a:cxn ang="0">
                              <a:pos x="157307" y="76408"/>
                            </a:cxn>
                            <a:cxn ang="0">
                              <a:pos x="160247" y="82286"/>
                            </a:cxn>
                            <a:cxn ang="0">
                              <a:pos x="160247" y="92571"/>
                            </a:cxn>
                            <a:cxn ang="0">
                              <a:pos x="221994" y="135184"/>
                            </a:cxn>
                            <a:cxn ang="0">
                              <a:pos x="161717" y="158694"/>
                            </a:cxn>
                            <a:cxn ang="0">
                              <a:pos x="161717" y="166041"/>
                            </a:cxn>
                            <a:cxn ang="0">
                              <a:pos x="154366" y="174857"/>
                            </a:cxn>
                            <a:cxn ang="0">
                              <a:pos x="123493" y="174857"/>
                            </a:cxn>
                            <a:cxn ang="0">
                              <a:pos x="117613" y="166041"/>
                            </a:cxn>
                            <a:cxn ang="0">
                              <a:pos x="117613" y="158694"/>
                            </a:cxn>
                            <a:cxn ang="0">
                              <a:pos x="58806" y="135184"/>
                            </a:cxn>
                            <a:cxn ang="0">
                              <a:pos x="58806" y="214531"/>
                            </a:cxn>
                            <a:cxn ang="0">
                              <a:pos x="64687" y="221878"/>
                            </a:cxn>
                            <a:cxn ang="0">
                              <a:pos x="213173" y="221878"/>
                            </a:cxn>
                            <a:cxn ang="0">
                              <a:pos x="221994" y="213061"/>
                            </a:cxn>
                            <a:cxn ang="0">
                              <a:pos x="221994" y="135184"/>
                            </a:cxn>
                            <a:cxn ang="0">
                              <a:pos x="221994" y="135184"/>
                            </a:cxn>
                            <a:cxn ang="0">
                              <a:pos x="221994" y="135184"/>
                            </a:cxn>
                          </a:cxnLst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35" o:spid="_x0000_s1026" o:spt="100" style="position:absolute;left:0pt;margin-left:-13.15pt;margin-top:10.6pt;height:26.2pt;width:25.5pt;z-index:253028352;mso-width-relative:page;mso-height-relative:page;" fillcolor="#943634" filled="t" stroked="f" coordsize="191,196" o:gfxdata="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4000;141135,0;280800,144000;141135,288000;0,144000;123493,154286;123493,160163;129374,166041;149956,166041;154366,160163;154366,154286;149956,148408;129374,148408;123493,154286;105851,92571;172008,92571;216113,92571;221994,99918;221994,129306;170538,151347;161717,151347;161717,145469;154366,141061;120553,141061;116142,145469;116142,151347;108792,151347;58806,129306;58806,101388;63217,92571;105851,92571;160247,92571;172008,92571;173479,73469;163187,66122;114672,66122;105851,73469;105851,92571;119083,92571;119083,82286;122023,76408;157307,76408;160247,82286;160247,92571;221994,135184;161717,158694;161717,166041;154366,174857;123493,174857;117613,166041;117613,158694;58806,135184;58806,214531;64687,221878;213173,221878;221994,213061;221994,135184;221994,135184;221994,13518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inline distT="0" distB="0" distL="114300" distR="114300">
                <wp:extent cx="1137285" cy="457200"/>
                <wp:effectExtent l="0" t="0" r="5715" b="0"/>
                <wp:docPr id="12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shape id="文本框 24" o:spid="_x0000_s1026" o:spt="202" type="#_x0000_t202" style="height:36pt;width:89.55pt;" fillcolor="#C4BD97 [2414]" filled="t" stroked="f" coordsize="21600,21600" o:gfxdata="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CgqHu0wAAAAQBAAAPAAAAAAAAAAEAIAAAACIAAABkcnMv&#10;ZG93bnJldi54bWxQSwECFAAUAAAACACHTuJAeQfxYM8BAABuAwAADgAAAAAAAAABACAAAAAiAQAA&#10;ZHJzL2Uyb0RvYy54bWxQSwUGAAAAAAYABgBZAQAAYw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0"/>
        <w:rPr>
          <w:rFonts w:hint="eastAsia" w:ascii="微软雅黑" w:hAnsi="微软雅黑" w:eastAsia="微软雅黑"/>
          <w:color w:val="244061"/>
          <w:sz w:val="10"/>
          <w:szCs w:val="10"/>
        </w:rPr>
      </w:pP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132715</wp:posOffset>
                </wp:positionV>
                <wp:extent cx="6285865" cy="19050"/>
                <wp:effectExtent l="0" t="9525" r="635" b="9525"/>
                <wp:wrapNone/>
                <wp:docPr id="34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5865" cy="190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32" type="#_x0000_t32" style="position:absolute;left:0pt;margin-left:21.2pt;margin-top:10.45pt;height:1.5pt;width:494.95pt;z-index:251853824;mso-width-relative:page;mso-height-relative:page;" filled="f" stroked="t" coordsize="21600,21600" o:gfxdata="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SAU/U1wAAAAkBAAAP&#10;AAAAAAAAAAEAIAAAACIAAABkcnMvZG93bnJldi54bWxQSwECFAAUAAAACACHTuJA2Ws/KOABAACc&#10;AwAADgAAAAAAAAABACAAAAAmAQAAZHJzL2Uyb0RvYy54bWxQSwUGAAAAAAYABgBZAQAAeAUAAAAA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◎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项目名称：蜘蛛网（webapp react）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项目描述：蜘蛛网集生活、娱乐、购物、影院于一体的大型综合平台，为广大群众的生活提供便利。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630" w:firstLineChars="3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1、与ui设计师沟通，完善页面布局和用户体验</w:t>
      </w:r>
    </w:p>
    <w:p>
      <w:pPr>
        <w:spacing w:line="400" w:lineRule="exact"/>
        <w:ind w:right="430" w:rightChars="205" w:firstLine="630" w:firstLineChars="300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2、负责电影首页、列表页的布局与逻辑处理</w:t>
      </w:r>
    </w:p>
    <w:p>
      <w:pPr>
        <w:spacing w:line="400" w:lineRule="exact"/>
        <w:ind w:right="430" w:rightChars="205" w:firstLine="630" w:firstLineChars="300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3、负责列表页详情页等页面的参数传递与跳转</w:t>
      </w:r>
    </w:p>
    <w:p>
      <w:pPr>
        <w:spacing w:line="400" w:lineRule="exact"/>
        <w:ind w:right="430" w:rightChars="205" w:firstLine="630" w:firstLineChars="30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4、参与项目规划与设计及插件的选取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主要技术：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0" w:after="0" w:line="400" w:lineRule="exact"/>
        <w:ind w:right="147" w:rightChars="70" w:firstLine="630" w:firstLineChars="3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1、利用create-react-app脚手架搭建整个项目。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0" w:after="0" w:line="400" w:lineRule="exact"/>
        <w:ind w:right="147" w:rightChars="70" w:firstLine="630" w:firstLineChars="3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2、采用axios技术进行数据交互，、React-thunk处理异步、渲染页面。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0" w:after="0" w:line="400" w:lineRule="exact"/>
        <w:ind w:right="147" w:rightChars="70" w:firstLine="630" w:firstLineChars="3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3、采用React-redux技术，对复杂的数据进行模块化划分、派发处理。</w:t>
      </w:r>
    </w:p>
    <w:p>
      <w:pPr>
        <w:pStyle w:val="2"/>
        <w:adjustRightInd w:val="0"/>
        <w:snapToGrid w:val="0"/>
        <w:spacing w:before="0" w:after="0" w:line="400" w:lineRule="exact"/>
        <w:ind w:right="147" w:rightChars="70" w:firstLine="630" w:firstLineChars="300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4、利用React-router 进行路由跳转，并且可以进行传值。</w:t>
      </w:r>
    </w:p>
    <w:p>
      <w:pPr>
        <w:pStyle w:val="16"/>
        <w:adjustRightInd w:val="0"/>
        <w:snapToGrid w:val="0"/>
        <w:ind w:firstLine="630" w:firstLineChars="300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5、使用flex实现基础布局,运用rem布局,实现多屏适配。</w:t>
      </w:r>
    </w:p>
    <w:p>
      <w:pPr>
        <w:pStyle w:val="16"/>
        <w:adjustRightInd w:val="0"/>
        <w:snapToGrid w:val="0"/>
        <w:ind w:firstLine="630" w:firstLineChars="30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6、使用 AntDesign 插件库 实现下拉加载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◎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项目名称：E宠商城（webapp vue）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项目描述：E宠商城是一款专注于服务宠物的webapp，网站提供宠物狗、宠物店、宠物用品等上千万知名宠物品牌，深受爱宠人士的喜爱和追捧。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项目职责：</w:t>
      </w:r>
    </w:p>
    <w:p>
      <w:pPr>
        <w:pStyle w:val="16"/>
        <w:adjustRightInd w:val="0"/>
        <w:snapToGrid w:val="0"/>
        <w:ind w:firstLine="630" w:firstLineChars="300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1、负责首页、列表等页面布局与逻辑处理</w:t>
      </w:r>
    </w:p>
    <w:p>
      <w:pPr>
        <w:pStyle w:val="16"/>
        <w:adjustRightInd w:val="0"/>
        <w:snapToGrid w:val="0"/>
        <w:ind w:firstLine="630" w:firstLineChars="300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2、列表页页面的参数传递与跳转</w:t>
      </w:r>
    </w:p>
    <w:p>
      <w:pPr>
        <w:pStyle w:val="16"/>
        <w:adjustRightInd w:val="0"/>
        <w:snapToGrid w:val="0"/>
        <w:ind w:firstLine="630" w:firstLineChars="300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3、对列表页的可复用代码进行组件封装</w:t>
      </w:r>
    </w:p>
    <w:p>
      <w:pPr>
        <w:pStyle w:val="16"/>
        <w:adjustRightInd w:val="0"/>
        <w:snapToGrid w:val="0"/>
        <w:ind w:left="840" w:leftChars="300" w:hanging="210" w:hangingChars="100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4、负责单页面之间的路由跳转</w:t>
      </w:r>
    </w:p>
    <w:p>
      <w:pPr>
        <w:pStyle w:val="16"/>
        <w:adjustRightInd w:val="0"/>
        <w:snapToGrid w:val="0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主要技术：</w:t>
      </w:r>
    </w:p>
    <w:p>
      <w:pPr>
        <w:pStyle w:val="16"/>
        <w:adjustRightInd w:val="0"/>
        <w:snapToGrid w:val="0"/>
        <w:ind w:firstLine="630" w:firstLineChars="300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1、利用vue-cli脚手架进行环境的搭建</w:t>
      </w:r>
    </w:p>
    <w:p>
      <w:pPr>
        <w:pStyle w:val="16"/>
        <w:adjustRightInd w:val="0"/>
        <w:snapToGrid w:val="0"/>
        <w:ind w:firstLine="630" w:firstLineChars="300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zh-CN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zh-CN" w:eastAsia="zh-CN" w:bidi="ar-SA"/>
        </w:rPr>
        <w:t>使用vue2.0框架进行核心开发</w:t>
      </w:r>
    </w:p>
    <w:p>
      <w:pPr>
        <w:pStyle w:val="16"/>
        <w:adjustRightInd w:val="0"/>
        <w:snapToGrid w:val="0"/>
        <w:ind w:firstLine="630" w:firstLineChars="300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zh-CN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zh-CN" w:eastAsia="zh-CN" w:bidi="ar-SA"/>
        </w:rPr>
        <w:t>使用vue-router进行（spa）单页面应用开发</w:t>
      </w:r>
    </w:p>
    <w:p>
      <w:pPr>
        <w:pStyle w:val="16"/>
        <w:adjustRightInd w:val="0"/>
        <w:snapToGrid w:val="0"/>
        <w:ind w:firstLine="630" w:firstLineChars="300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zh-CN" w:eastAsia="zh-CN" w:bidi="ar-SA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swiper、mintUI 实现轮播图和下拉加载等功能。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◎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项目名称：做饭网（pc端）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项目描述：做饭网是一个致力于为广大群众提供免费的菜谱的分享平台，集合了各地的名菜小吃，受到群众的深度喜爱。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630" w:firstLineChars="3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1、搭建基本的页面架构和css布局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630" w:firstLineChars="3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2、通过jQuery和原生js对页面的功能进行实现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630" w:firstLineChars="3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3、通过Ajax获取后台接口数据，动态加载商品显示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主要技术：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630" w:firstLineChars="3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1、使用DIV+CSS进行项目基本布局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630" w:firstLineChars="3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2、利用jquery实现基本逻辑业务处理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630" w:firstLineChars="3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3、利用jquery实现手风琴效果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630" w:firstLineChars="3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4、利用Ajax技术完成页面数据交互，动态渲染页面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630" w:firstLineChars="3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5、对页面结构，功能等进行优化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630" w:firstLineChars="3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6、使用git进行代码托管，版本控制。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◎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项目四：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项目名称：选题系统及选题管理系统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项目描述：该项目是基于nodeJs的express搭建的一个为在校学生量身定制的选题系统，以及方便教师管理选题信息的后台管理系统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3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使用ejs模板DIV+CSS搭建页面布局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3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2、使用Node.js完成后端的静态路由部分的逻辑代码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3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3、使用ajax完成数据交互，使用表格展示数据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◎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项目名称：九如净水管家（混合开发）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项目描述：该项目是为世纪九如公司量身打造的，为用户提供水质监测，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35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使用jquery完成首页的banner轮播图模块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35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使用flex布局完成水质监测的详情模块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943634"/>
          <w:sz w:val="32"/>
          <w:szCs w:val="32"/>
        </w:rPr>
        <mc:AlternateContent>
          <mc:Choice Requires="wps">
            <w:drawing>
              <wp:anchor distT="0" distB="0" distL="114300" distR="114300" simplePos="0" relativeHeight="288097280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138430</wp:posOffset>
                </wp:positionV>
                <wp:extent cx="329565" cy="329565"/>
                <wp:effectExtent l="0" t="0" r="13335" b="13335"/>
                <wp:wrapNone/>
                <wp:docPr id="2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9565" cy="3295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4495" y="0"/>
                            </a:cxn>
                            <a:cxn ang="0">
                              <a:pos x="288000" y="144000"/>
                            </a:cxn>
                            <a:cxn ang="0">
                              <a:pos x="144495" y="288000"/>
                            </a:cxn>
                            <a:cxn ang="0">
                              <a:pos x="0" y="144000"/>
                            </a:cxn>
                            <a:cxn ang="0">
                              <a:pos x="212784" y="126247"/>
                            </a:cxn>
                            <a:cxn ang="0">
                              <a:pos x="218722" y="133151"/>
                            </a:cxn>
                            <a:cxn ang="0">
                              <a:pos x="218722" y="210082"/>
                            </a:cxn>
                            <a:cxn ang="0">
                              <a:pos x="192990" y="236712"/>
                            </a:cxn>
                            <a:cxn ang="0">
                              <a:pos x="84124" y="236712"/>
                            </a:cxn>
                            <a:cxn ang="0">
                              <a:pos x="55423" y="210082"/>
                            </a:cxn>
                            <a:cxn ang="0">
                              <a:pos x="55423" y="96658"/>
                            </a:cxn>
                            <a:cxn ang="0">
                              <a:pos x="84124" y="69041"/>
                            </a:cxn>
                            <a:cxn ang="0">
                              <a:pos x="145485" y="69041"/>
                            </a:cxn>
                            <a:cxn ang="0">
                              <a:pos x="152412" y="74959"/>
                            </a:cxn>
                            <a:cxn ang="0">
                              <a:pos x="145485" y="80877"/>
                            </a:cxn>
                            <a:cxn ang="0">
                              <a:pos x="84124" y="80877"/>
                            </a:cxn>
                            <a:cxn ang="0">
                              <a:pos x="66309" y="96658"/>
                            </a:cxn>
                            <a:cxn ang="0">
                              <a:pos x="66309" y="210082"/>
                            </a:cxn>
                            <a:cxn ang="0">
                              <a:pos x="84124" y="224877"/>
                            </a:cxn>
                            <a:cxn ang="0">
                              <a:pos x="192990" y="224877"/>
                            </a:cxn>
                            <a:cxn ang="0">
                              <a:pos x="206845" y="210082"/>
                            </a:cxn>
                            <a:cxn ang="0">
                              <a:pos x="206845" y="133151"/>
                            </a:cxn>
                            <a:cxn ang="0">
                              <a:pos x="212784" y="126247"/>
                            </a:cxn>
                            <a:cxn ang="0">
                              <a:pos x="225649" y="71014"/>
                            </a:cxn>
                            <a:cxn ang="0">
                              <a:pos x="225649" y="97644"/>
                            </a:cxn>
                            <a:cxn ang="0">
                              <a:pos x="204866" y="114411"/>
                            </a:cxn>
                            <a:cxn ang="0">
                              <a:pos x="131629" y="195288"/>
                            </a:cxn>
                            <a:cxn ang="0">
                              <a:pos x="129649" y="195288"/>
                            </a:cxn>
                            <a:cxn ang="0">
                              <a:pos x="128660" y="194301"/>
                            </a:cxn>
                            <a:cxn ang="0">
                              <a:pos x="92041" y="208110"/>
                            </a:cxn>
                            <a:cxn ang="0">
                              <a:pos x="85113" y="200219"/>
                            </a:cxn>
                            <a:cxn ang="0">
                              <a:pos x="96000" y="160767"/>
                            </a:cxn>
                            <a:cxn ang="0">
                              <a:pos x="96000" y="160767"/>
                            </a:cxn>
                            <a:cxn ang="0">
                              <a:pos x="96000" y="157808"/>
                            </a:cxn>
                            <a:cxn ang="0">
                              <a:pos x="174186" y="82849"/>
                            </a:cxn>
                            <a:cxn ang="0">
                              <a:pos x="191010" y="62137"/>
                            </a:cxn>
                            <a:cxn ang="0">
                              <a:pos x="216742" y="62137"/>
                            </a:cxn>
                            <a:cxn ang="0">
                              <a:pos x="225649" y="71014"/>
                            </a:cxn>
                            <a:cxn ang="0">
                              <a:pos x="100948" y="191342"/>
                            </a:cxn>
                            <a:cxn ang="0">
                              <a:pos x="116784" y="185425"/>
                            </a:cxn>
                            <a:cxn ang="0">
                              <a:pos x="105897" y="174575"/>
                            </a:cxn>
                            <a:cxn ang="0">
                              <a:pos x="100948" y="191342"/>
                            </a:cxn>
                            <a:cxn ang="0">
                              <a:pos x="126680" y="178521"/>
                            </a:cxn>
                            <a:cxn ang="0">
                              <a:pos x="195959" y="107507"/>
                            </a:cxn>
                            <a:cxn ang="0">
                              <a:pos x="180124" y="91726"/>
                            </a:cxn>
                            <a:cxn ang="0">
                              <a:pos x="111835" y="162740"/>
                            </a:cxn>
                            <a:cxn ang="0">
                              <a:pos x="126680" y="178521"/>
                            </a:cxn>
                            <a:cxn ang="0">
                              <a:pos x="216742" y="88767"/>
                            </a:cxn>
                            <a:cxn ang="0">
                              <a:pos x="216742" y="79890"/>
                            </a:cxn>
                            <a:cxn ang="0">
                              <a:pos x="207835" y="71014"/>
                            </a:cxn>
                            <a:cxn ang="0">
                              <a:pos x="203876" y="69041"/>
                            </a:cxn>
                            <a:cxn ang="0">
                              <a:pos x="199918" y="71014"/>
                            </a:cxn>
                            <a:cxn ang="0">
                              <a:pos x="187052" y="82849"/>
                            </a:cxn>
                            <a:cxn ang="0">
                              <a:pos x="204866" y="100603"/>
                            </a:cxn>
                            <a:cxn ang="0">
                              <a:pos x="216742" y="88767"/>
                            </a:cxn>
                            <a:cxn ang="0">
                              <a:pos x="216742" y="88767"/>
                            </a:cxn>
                            <a:cxn ang="0">
                              <a:pos x="216742" y="88767"/>
                            </a:cxn>
                          </a:cxnLst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15" y="128"/>
                              </a:moveTo>
                              <a:cubicBezTo>
                                <a:pt x="219" y="128"/>
                                <a:pt x="221" y="131"/>
                                <a:pt x="221" y="135"/>
                              </a:cubicBezTo>
                              <a:cubicBezTo>
                                <a:pt x="221" y="135"/>
                                <a:pt x="221" y="135"/>
                                <a:pt x="221" y="213"/>
                              </a:cubicBezTo>
                              <a:cubicBezTo>
                                <a:pt x="221" y="229"/>
                                <a:pt x="211" y="240"/>
                                <a:pt x="195" y="240"/>
                              </a:cubicBezTo>
                              <a:cubicBezTo>
                                <a:pt x="195" y="240"/>
                                <a:pt x="195" y="240"/>
                                <a:pt x="85" y="240"/>
                              </a:cubicBezTo>
                              <a:cubicBezTo>
                                <a:pt x="68" y="240"/>
                                <a:pt x="56" y="229"/>
                                <a:pt x="56" y="213"/>
                              </a:cubicBezTo>
                              <a:cubicBezTo>
                                <a:pt x="56" y="213"/>
                                <a:pt x="56" y="213"/>
                                <a:pt x="56" y="98"/>
                              </a:cubicBezTo>
                              <a:cubicBezTo>
                                <a:pt x="56" y="83"/>
                                <a:pt x="68" y="70"/>
                                <a:pt x="85" y="70"/>
                              </a:cubicBezTo>
                              <a:cubicBezTo>
                                <a:pt x="85" y="70"/>
                                <a:pt x="85" y="70"/>
                                <a:pt x="147" y="70"/>
                              </a:cubicBezTo>
                              <a:cubicBezTo>
                                <a:pt x="151" y="70"/>
                                <a:pt x="154" y="72"/>
                                <a:pt x="154" y="76"/>
                              </a:cubicBezTo>
                              <a:cubicBezTo>
                                <a:pt x="154" y="79"/>
                                <a:pt x="151" y="82"/>
                                <a:pt x="147" y="82"/>
                              </a:cubicBezTo>
                              <a:cubicBezTo>
                                <a:pt x="147" y="82"/>
                                <a:pt x="147" y="82"/>
                                <a:pt x="85" y="82"/>
                              </a:cubicBezTo>
                              <a:cubicBezTo>
                                <a:pt x="77" y="82"/>
                                <a:pt x="67" y="91"/>
                                <a:pt x="67" y="98"/>
                              </a:cubicBezTo>
                              <a:cubicBezTo>
                                <a:pt x="67" y="98"/>
                                <a:pt x="67" y="98"/>
                                <a:pt x="67" y="213"/>
                              </a:cubicBezTo>
                              <a:cubicBezTo>
                                <a:pt x="67" y="221"/>
                                <a:pt x="77" y="228"/>
                                <a:pt x="85" y="228"/>
                              </a:cubicBezTo>
                              <a:cubicBezTo>
                                <a:pt x="85" y="228"/>
                                <a:pt x="85" y="228"/>
                                <a:pt x="195" y="228"/>
                              </a:cubicBezTo>
                              <a:cubicBezTo>
                                <a:pt x="204" y="228"/>
                                <a:pt x="209" y="221"/>
                                <a:pt x="209" y="213"/>
                              </a:cubicBezTo>
                              <a:cubicBezTo>
                                <a:pt x="209" y="213"/>
                                <a:pt x="209" y="213"/>
                                <a:pt x="209" y="135"/>
                              </a:cubicBezTo>
                              <a:cubicBezTo>
                                <a:pt x="209" y="131"/>
                                <a:pt x="212" y="128"/>
                                <a:pt x="215" y="128"/>
                              </a:cubicBezTo>
                              <a:close/>
                              <a:moveTo>
                                <a:pt x="228" y="72"/>
                              </a:moveTo>
                              <a:cubicBezTo>
                                <a:pt x="235" y="80"/>
                                <a:pt x="235" y="92"/>
                                <a:pt x="228" y="99"/>
                              </a:cubicBezTo>
                              <a:cubicBezTo>
                                <a:pt x="228" y="99"/>
                                <a:pt x="228" y="99"/>
                                <a:pt x="207" y="116"/>
                              </a:cubicBezTo>
                              <a:cubicBezTo>
                                <a:pt x="207" y="116"/>
                                <a:pt x="207" y="116"/>
                                <a:pt x="133" y="198"/>
                              </a:cubicBezTo>
                              <a:cubicBezTo>
                                <a:pt x="133" y="198"/>
                                <a:pt x="133" y="198"/>
                                <a:pt x="131" y="198"/>
                              </a:cubicBezTo>
                              <a:cubicBezTo>
                                <a:pt x="131" y="198"/>
                                <a:pt x="131" y="198"/>
                                <a:pt x="130" y="197"/>
                              </a:cubicBezTo>
                              <a:cubicBezTo>
                                <a:pt x="130" y="197"/>
                                <a:pt x="130" y="197"/>
                                <a:pt x="93" y="211"/>
                              </a:cubicBezTo>
                              <a:cubicBezTo>
                                <a:pt x="93" y="211"/>
                                <a:pt x="93" y="211"/>
                                <a:pt x="86" y="203"/>
                              </a:cubicBezTo>
                              <a:cubicBezTo>
                                <a:pt x="86" y="203"/>
                                <a:pt x="86" y="203"/>
                                <a:pt x="97" y="163"/>
                              </a:cubicBezTo>
                              <a:cubicBezTo>
                                <a:pt x="97" y="163"/>
                                <a:pt x="97" y="163"/>
                                <a:pt x="97" y="163"/>
                              </a:cubicBezTo>
                              <a:cubicBezTo>
                                <a:pt x="97" y="163"/>
                                <a:pt x="97" y="163"/>
                                <a:pt x="97" y="160"/>
                              </a:cubicBezTo>
                              <a:cubicBezTo>
                                <a:pt x="97" y="160"/>
                                <a:pt x="97" y="160"/>
                                <a:pt x="176" y="84"/>
                              </a:cubicBezTo>
                              <a:cubicBezTo>
                                <a:pt x="176" y="84"/>
                                <a:pt x="176" y="84"/>
                                <a:pt x="193" y="63"/>
                              </a:cubicBezTo>
                              <a:cubicBezTo>
                                <a:pt x="200" y="56"/>
                                <a:pt x="212" y="56"/>
                                <a:pt x="219" y="63"/>
                              </a:cubicBezTo>
                              <a:cubicBezTo>
                                <a:pt x="219" y="63"/>
                                <a:pt x="219" y="63"/>
                                <a:pt x="228" y="72"/>
                              </a:cubicBezTo>
                              <a:close/>
                              <a:moveTo>
                                <a:pt x="102" y="194"/>
                              </a:moveTo>
                              <a:cubicBezTo>
                                <a:pt x="102" y="194"/>
                                <a:pt x="102" y="194"/>
                                <a:pt x="118" y="188"/>
                              </a:cubicBezTo>
                              <a:cubicBezTo>
                                <a:pt x="118" y="188"/>
                                <a:pt x="118" y="188"/>
                                <a:pt x="107" y="177"/>
                              </a:cubicBezTo>
                              <a:cubicBezTo>
                                <a:pt x="107" y="177"/>
                                <a:pt x="107" y="177"/>
                                <a:pt x="102" y="194"/>
                              </a:cubicBezTo>
                              <a:close/>
                              <a:moveTo>
                                <a:pt x="128" y="181"/>
                              </a:moveTo>
                              <a:cubicBezTo>
                                <a:pt x="128" y="181"/>
                                <a:pt x="128" y="181"/>
                                <a:pt x="198" y="109"/>
                              </a:cubicBezTo>
                              <a:cubicBezTo>
                                <a:pt x="198" y="109"/>
                                <a:pt x="198" y="109"/>
                                <a:pt x="182" y="93"/>
                              </a:cubicBezTo>
                              <a:cubicBezTo>
                                <a:pt x="182" y="93"/>
                                <a:pt x="182" y="93"/>
                                <a:pt x="113" y="165"/>
                              </a:cubicBezTo>
                              <a:cubicBezTo>
                                <a:pt x="113" y="165"/>
                                <a:pt x="113" y="165"/>
                                <a:pt x="128" y="181"/>
                              </a:cubicBezTo>
                              <a:close/>
                              <a:moveTo>
                                <a:pt x="219" y="90"/>
                              </a:moveTo>
                              <a:cubicBezTo>
                                <a:pt x="222" y="88"/>
                                <a:pt x="222" y="84"/>
                                <a:pt x="219" y="81"/>
                              </a:cubicBezTo>
                              <a:cubicBezTo>
                                <a:pt x="219" y="81"/>
                                <a:pt x="219" y="81"/>
                                <a:pt x="210" y="72"/>
                              </a:cubicBezTo>
                              <a:cubicBezTo>
                                <a:pt x="209" y="71"/>
                                <a:pt x="207" y="70"/>
                                <a:pt x="206" y="70"/>
                              </a:cubicBezTo>
                              <a:cubicBezTo>
                                <a:pt x="205" y="70"/>
                                <a:pt x="203" y="71"/>
                                <a:pt x="202" y="72"/>
                              </a:cubicBezTo>
                              <a:cubicBezTo>
                                <a:pt x="202" y="72"/>
                                <a:pt x="202" y="72"/>
                                <a:pt x="189" y="84"/>
                              </a:cubicBezTo>
                              <a:cubicBezTo>
                                <a:pt x="189" y="84"/>
                                <a:pt x="189" y="84"/>
                                <a:pt x="207" y="102"/>
                              </a:cubicBezTo>
                              <a:cubicBezTo>
                                <a:pt x="207" y="102"/>
                                <a:pt x="207" y="102"/>
                                <a:pt x="219" y="90"/>
                              </a:cubicBezTo>
                              <a:close/>
                              <a:moveTo>
                                <a:pt x="219" y="90"/>
                              </a:moveTo>
                              <a:cubicBezTo>
                                <a:pt x="219" y="90"/>
                                <a:pt x="219" y="90"/>
                                <a:pt x="219" y="90"/>
                              </a:cubicBez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-15.55pt;margin-top:10.9pt;height:25.95pt;width:25.95pt;z-index:288097280;mso-width-relative:page;mso-height-relative:page;" fillcolor="#943634" filled="t" stroked="f" coordsize="291,292" o:gfxdata="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<v:path o:connectlocs="0,144000;144495,0;288000,144000;144495,288000;0,144000;212784,126247;218722,133151;218722,210082;192990,236712;84124,236712;55423,210082;55423,96658;84124,69041;145485,69041;152412,74959;145485,80877;84124,80877;66309,96658;66309,210082;84124,224877;192990,224877;206845,210082;206845,133151;212784,126247;225649,71014;225649,97644;204866,114411;131629,195288;129649,195288;128660,194301;92041,208110;85113,200219;96000,160767;96000,160767;96000,157808;174186,82849;191010,62137;216742,62137;225649,71014;100948,191342;116784,185425;105897,174575;100948,191342;126680,178521;195959,107507;180124,91726;111835,162740;126680,178521;216742,88767;216742,79890;207835,71014;203876,69041;199918,71014;187052,82849;204866,100603;216742,88767;216742,88767;216742,88767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6772224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76835</wp:posOffset>
                </wp:positionV>
                <wp:extent cx="1137285" cy="457200"/>
                <wp:effectExtent l="0" t="0" r="5715" b="0"/>
                <wp:wrapNone/>
                <wp:docPr id="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43634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3.45pt;margin-top:6.05pt;height:36pt;width:89.55pt;z-index:286772224;mso-width-relative:page;mso-height-relative:page;" fillcolor="#C4BD97 [2414]" filled="t" stroked="f" coordsize="21600,21600" o:gfxdata="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NhHUn1gAAAAgBAAAPAAAAAAAAAAEAIAAAACIAAABk&#10;cnMvZG93bnJldi54bWxQSwECFAAUAAAACACHTuJAXm+0+c8BAABtAwAADgAAAAAAAAABACAAAAAl&#10;AQAAZHJzL2Uyb0RvYy54bWxQSwUGAAAAAAYABgBZAQAAZg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43634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</w:pPr>
      <w:r>
        <mc:AlternateContent>
          <mc:Choice Requires="wps">
            <w:drawing>
              <wp:anchor distT="0" distB="0" distL="114300" distR="114300" simplePos="0" relativeHeight="288293888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352425</wp:posOffset>
                </wp:positionV>
                <wp:extent cx="6285865" cy="19050"/>
                <wp:effectExtent l="0" t="9525" r="635" b="9525"/>
                <wp:wrapNone/>
                <wp:docPr id="4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5865" cy="190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32" type="#_x0000_t32" style="position:absolute;left:0pt;margin-left:6.95pt;margin-top:27.75pt;height:1.5pt;width:494.95pt;z-index:288293888;mso-width-relative:page;mso-height-relative:page;" filled="f" stroked="t" coordsize="21600,21600" o:gfxdata="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Mcl2NcAAAAJAQAA&#10;DwAAAAAAAAABACAAAAAiAAAAZHJzL2Rvd25yZXYueG1sUEsBAhQAFAAAAAgAh07iQADIiGLhAQAA&#10;mwMAAA4AAAAAAAAAAQAgAAAAJgEAAGRycy9lMm9Eb2MueG1sUEsFBgAAAAAGAAYAWQEAAHkFAAAA&#10;AA==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</w:t>
      </w:r>
    </w:p>
    <w:p>
      <w:pPr>
        <w:ind w:firstLine="210" w:firstLineChars="100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2011年9月入学至2015年7月毕业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大连海洋大学 计算机科学与技术 全日制统招 一批本科</w:t>
      </w:r>
    </w:p>
    <w:p>
      <w:pPr>
        <w:tabs>
          <w:tab w:val="left" w:pos="5849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17" w:right="1134" w:bottom="1417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超粗黑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944F7E"/>
    <w:multiLevelType w:val="singleLevel"/>
    <w:tmpl w:val="A0944F7E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1">
    <w:nsid w:val="ACA7934B"/>
    <w:multiLevelType w:val="singleLevel"/>
    <w:tmpl w:val="ACA7934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AEC463"/>
    <w:multiLevelType w:val="singleLevel"/>
    <w:tmpl w:val="58AEC46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5363D64"/>
    <w:multiLevelType w:val="singleLevel"/>
    <w:tmpl w:val="65363D64"/>
    <w:lvl w:ilvl="0" w:tentative="0">
      <w:start w:val="1"/>
      <w:numFmt w:val="decimal"/>
      <w:suff w:val="nothing"/>
      <w:lvlText w:val="%1、"/>
      <w:lvlJc w:val="left"/>
      <w:pPr>
        <w:ind w:left="735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6DD"/>
    <w:rsid w:val="0026154F"/>
    <w:rsid w:val="0038060E"/>
    <w:rsid w:val="003C4547"/>
    <w:rsid w:val="004F419E"/>
    <w:rsid w:val="0067019F"/>
    <w:rsid w:val="00986DF0"/>
    <w:rsid w:val="00A578E2"/>
    <w:rsid w:val="00C21F6B"/>
    <w:rsid w:val="00CD0F18"/>
    <w:rsid w:val="00CD4AC7"/>
    <w:rsid w:val="00E53557"/>
    <w:rsid w:val="00F30EB3"/>
    <w:rsid w:val="00F47D08"/>
    <w:rsid w:val="00F85606"/>
    <w:rsid w:val="014C30AE"/>
    <w:rsid w:val="01CD37AF"/>
    <w:rsid w:val="01D13475"/>
    <w:rsid w:val="02BB2A17"/>
    <w:rsid w:val="030D6B91"/>
    <w:rsid w:val="03115817"/>
    <w:rsid w:val="03291530"/>
    <w:rsid w:val="03785F25"/>
    <w:rsid w:val="03D834E7"/>
    <w:rsid w:val="04E95F21"/>
    <w:rsid w:val="05427C75"/>
    <w:rsid w:val="05777961"/>
    <w:rsid w:val="060974CC"/>
    <w:rsid w:val="06551D1D"/>
    <w:rsid w:val="073F13E2"/>
    <w:rsid w:val="07A278A4"/>
    <w:rsid w:val="09234DC9"/>
    <w:rsid w:val="09573FE9"/>
    <w:rsid w:val="099F5453"/>
    <w:rsid w:val="0A1429EC"/>
    <w:rsid w:val="0BB329CB"/>
    <w:rsid w:val="0BE26DE0"/>
    <w:rsid w:val="0C7920BC"/>
    <w:rsid w:val="0CB158AA"/>
    <w:rsid w:val="0CBD1F88"/>
    <w:rsid w:val="0CE03E04"/>
    <w:rsid w:val="0D2F4766"/>
    <w:rsid w:val="0DDB4B0F"/>
    <w:rsid w:val="0E3E4029"/>
    <w:rsid w:val="0EAC0A05"/>
    <w:rsid w:val="0EB1642F"/>
    <w:rsid w:val="0F7B386D"/>
    <w:rsid w:val="0F8E1830"/>
    <w:rsid w:val="0FB82A30"/>
    <w:rsid w:val="10731E17"/>
    <w:rsid w:val="1112112C"/>
    <w:rsid w:val="11686F99"/>
    <w:rsid w:val="118C12ED"/>
    <w:rsid w:val="1248700D"/>
    <w:rsid w:val="12B4483A"/>
    <w:rsid w:val="13A91B27"/>
    <w:rsid w:val="13C0589A"/>
    <w:rsid w:val="142007FA"/>
    <w:rsid w:val="14312262"/>
    <w:rsid w:val="14327CCB"/>
    <w:rsid w:val="143E7A7A"/>
    <w:rsid w:val="14687A94"/>
    <w:rsid w:val="149C3C81"/>
    <w:rsid w:val="149E7FDB"/>
    <w:rsid w:val="14D40F6F"/>
    <w:rsid w:val="15012F0D"/>
    <w:rsid w:val="15672BB2"/>
    <w:rsid w:val="15673A96"/>
    <w:rsid w:val="1568274B"/>
    <w:rsid w:val="15D40016"/>
    <w:rsid w:val="15F92D13"/>
    <w:rsid w:val="1631656B"/>
    <w:rsid w:val="16B40BBB"/>
    <w:rsid w:val="16C228DC"/>
    <w:rsid w:val="17D61B00"/>
    <w:rsid w:val="18A95E25"/>
    <w:rsid w:val="18DF1529"/>
    <w:rsid w:val="190C0235"/>
    <w:rsid w:val="193105D7"/>
    <w:rsid w:val="198E683E"/>
    <w:rsid w:val="199C5767"/>
    <w:rsid w:val="19CA0D5F"/>
    <w:rsid w:val="1A0A5F1C"/>
    <w:rsid w:val="1A5278B8"/>
    <w:rsid w:val="1A7C15A8"/>
    <w:rsid w:val="1A7F428D"/>
    <w:rsid w:val="1A815671"/>
    <w:rsid w:val="1B9701D0"/>
    <w:rsid w:val="1C5D7610"/>
    <w:rsid w:val="1CD919DD"/>
    <w:rsid w:val="1D134EA5"/>
    <w:rsid w:val="1D19351B"/>
    <w:rsid w:val="1DBA6E49"/>
    <w:rsid w:val="1DF3197A"/>
    <w:rsid w:val="1E233751"/>
    <w:rsid w:val="1E9B54A6"/>
    <w:rsid w:val="1EF066B1"/>
    <w:rsid w:val="2024260B"/>
    <w:rsid w:val="20E94474"/>
    <w:rsid w:val="211233EE"/>
    <w:rsid w:val="21A86D46"/>
    <w:rsid w:val="21D23B4F"/>
    <w:rsid w:val="22092D1E"/>
    <w:rsid w:val="221F0E88"/>
    <w:rsid w:val="22C0732D"/>
    <w:rsid w:val="23352CC9"/>
    <w:rsid w:val="247313C8"/>
    <w:rsid w:val="24812B02"/>
    <w:rsid w:val="24881AE7"/>
    <w:rsid w:val="24896A07"/>
    <w:rsid w:val="24922973"/>
    <w:rsid w:val="24CB1FFA"/>
    <w:rsid w:val="24FB1737"/>
    <w:rsid w:val="252F18F8"/>
    <w:rsid w:val="279133CF"/>
    <w:rsid w:val="27A71681"/>
    <w:rsid w:val="27E133C7"/>
    <w:rsid w:val="28271BA3"/>
    <w:rsid w:val="28A47A4F"/>
    <w:rsid w:val="29176B4E"/>
    <w:rsid w:val="29BD2BFD"/>
    <w:rsid w:val="2A0A02F9"/>
    <w:rsid w:val="2A3D194E"/>
    <w:rsid w:val="2A807F1D"/>
    <w:rsid w:val="2AA4024B"/>
    <w:rsid w:val="2B391010"/>
    <w:rsid w:val="2BC5311C"/>
    <w:rsid w:val="2C900D57"/>
    <w:rsid w:val="2C9456A6"/>
    <w:rsid w:val="2CC93776"/>
    <w:rsid w:val="2DBA0525"/>
    <w:rsid w:val="2DED2185"/>
    <w:rsid w:val="2DF45FC9"/>
    <w:rsid w:val="2EAD6156"/>
    <w:rsid w:val="2ED650C8"/>
    <w:rsid w:val="2EF943B8"/>
    <w:rsid w:val="2F8C4227"/>
    <w:rsid w:val="2FF34CE0"/>
    <w:rsid w:val="30797997"/>
    <w:rsid w:val="309D4CF2"/>
    <w:rsid w:val="30B96EB0"/>
    <w:rsid w:val="3104448A"/>
    <w:rsid w:val="31093AE8"/>
    <w:rsid w:val="31441054"/>
    <w:rsid w:val="314C4C73"/>
    <w:rsid w:val="31581137"/>
    <w:rsid w:val="31773C76"/>
    <w:rsid w:val="31DE6609"/>
    <w:rsid w:val="321B53C2"/>
    <w:rsid w:val="32C53C9B"/>
    <w:rsid w:val="32F33F09"/>
    <w:rsid w:val="33294498"/>
    <w:rsid w:val="335C45EB"/>
    <w:rsid w:val="33BB4E3C"/>
    <w:rsid w:val="345745E3"/>
    <w:rsid w:val="347A5005"/>
    <w:rsid w:val="34917526"/>
    <w:rsid w:val="34A106A1"/>
    <w:rsid w:val="34B824AB"/>
    <w:rsid w:val="34B8730B"/>
    <w:rsid w:val="350B58C7"/>
    <w:rsid w:val="352A736D"/>
    <w:rsid w:val="35826B5E"/>
    <w:rsid w:val="35C94C32"/>
    <w:rsid w:val="36681BE0"/>
    <w:rsid w:val="3739281E"/>
    <w:rsid w:val="37655ECA"/>
    <w:rsid w:val="37A26819"/>
    <w:rsid w:val="389C1442"/>
    <w:rsid w:val="38A6428F"/>
    <w:rsid w:val="39273D41"/>
    <w:rsid w:val="393C0949"/>
    <w:rsid w:val="398B515F"/>
    <w:rsid w:val="3C52515D"/>
    <w:rsid w:val="3C8D1F50"/>
    <w:rsid w:val="3D4C1115"/>
    <w:rsid w:val="3D5E00C0"/>
    <w:rsid w:val="3DB04F81"/>
    <w:rsid w:val="3DB73E62"/>
    <w:rsid w:val="3DBE456E"/>
    <w:rsid w:val="3E8C02C7"/>
    <w:rsid w:val="3EA86C91"/>
    <w:rsid w:val="3EAE042E"/>
    <w:rsid w:val="3EB65970"/>
    <w:rsid w:val="3ECA1903"/>
    <w:rsid w:val="3EED4BDA"/>
    <w:rsid w:val="3F555311"/>
    <w:rsid w:val="40240561"/>
    <w:rsid w:val="418671C1"/>
    <w:rsid w:val="41F10DDD"/>
    <w:rsid w:val="423B38D9"/>
    <w:rsid w:val="424558DD"/>
    <w:rsid w:val="42AB7E2F"/>
    <w:rsid w:val="432722FB"/>
    <w:rsid w:val="4359650B"/>
    <w:rsid w:val="43601CAB"/>
    <w:rsid w:val="439D7E8F"/>
    <w:rsid w:val="441C54DE"/>
    <w:rsid w:val="44951C61"/>
    <w:rsid w:val="44E164F6"/>
    <w:rsid w:val="44E603E3"/>
    <w:rsid w:val="45327F2A"/>
    <w:rsid w:val="45700E70"/>
    <w:rsid w:val="46473DB7"/>
    <w:rsid w:val="46924BFE"/>
    <w:rsid w:val="47271962"/>
    <w:rsid w:val="47795C8C"/>
    <w:rsid w:val="47A02139"/>
    <w:rsid w:val="47FE22BE"/>
    <w:rsid w:val="481B6EED"/>
    <w:rsid w:val="48484841"/>
    <w:rsid w:val="484B5D3E"/>
    <w:rsid w:val="486751FA"/>
    <w:rsid w:val="486D7D91"/>
    <w:rsid w:val="48A3300E"/>
    <w:rsid w:val="48C97D4F"/>
    <w:rsid w:val="4A742D15"/>
    <w:rsid w:val="4AC936DF"/>
    <w:rsid w:val="4B4D2DAA"/>
    <w:rsid w:val="4C2116F2"/>
    <w:rsid w:val="4C263030"/>
    <w:rsid w:val="4C800AD6"/>
    <w:rsid w:val="4C9746D6"/>
    <w:rsid w:val="4C993C95"/>
    <w:rsid w:val="4D196A2B"/>
    <w:rsid w:val="4D1E5AED"/>
    <w:rsid w:val="4D9749FB"/>
    <w:rsid w:val="4DE47DE3"/>
    <w:rsid w:val="4E324460"/>
    <w:rsid w:val="4E561B92"/>
    <w:rsid w:val="4EE67ED1"/>
    <w:rsid w:val="4EF22857"/>
    <w:rsid w:val="4F8D40A1"/>
    <w:rsid w:val="4FD75535"/>
    <w:rsid w:val="4FF770A5"/>
    <w:rsid w:val="50B90996"/>
    <w:rsid w:val="50E45B3E"/>
    <w:rsid w:val="51224531"/>
    <w:rsid w:val="517C09DE"/>
    <w:rsid w:val="51C82CF7"/>
    <w:rsid w:val="521F3660"/>
    <w:rsid w:val="525D3CEF"/>
    <w:rsid w:val="528278A3"/>
    <w:rsid w:val="52A93D33"/>
    <w:rsid w:val="52ED6308"/>
    <w:rsid w:val="53796399"/>
    <w:rsid w:val="538223F5"/>
    <w:rsid w:val="53967EE2"/>
    <w:rsid w:val="5397435A"/>
    <w:rsid w:val="53E0580C"/>
    <w:rsid w:val="540234B5"/>
    <w:rsid w:val="540A192F"/>
    <w:rsid w:val="54382E55"/>
    <w:rsid w:val="54CF3270"/>
    <w:rsid w:val="55832EE9"/>
    <w:rsid w:val="56115398"/>
    <w:rsid w:val="56BF52A3"/>
    <w:rsid w:val="574104DE"/>
    <w:rsid w:val="57980EC4"/>
    <w:rsid w:val="57B04A9A"/>
    <w:rsid w:val="57EA77F1"/>
    <w:rsid w:val="580D14C2"/>
    <w:rsid w:val="58CF1DDB"/>
    <w:rsid w:val="590331BF"/>
    <w:rsid w:val="59487717"/>
    <w:rsid w:val="5970102D"/>
    <w:rsid w:val="59E30ABA"/>
    <w:rsid w:val="59F058B1"/>
    <w:rsid w:val="59F45FD8"/>
    <w:rsid w:val="5A542361"/>
    <w:rsid w:val="5B131B7A"/>
    <w:rsid w:val="5BF81417"/>
    <w:rsid w:val="5C487000"/>
    <w:rsid w:val="5C4D0915"/>
    <w:rsid w:val="5C9F4749"/>
    <w:rsid w:val="5D6C2B05"/>
    <w:rsid w:val="5DA96C4B"/>
    <w:rsid w:val="5DD14840"/>
    <w:rsid w:val="5DF7646F"/>
    <w:rsid w:val="5DFC208B"/>
    <w:rsid w:val="5F0005FD"/>
    <w:rsid w:val="5F335F24"/>
    <w:rsid w:val="5F89399A"/>
    <w:rsid w:val="5FEB10A6"/>
    <w:rsid w:val="60422275"/>
    <w:rsid w:val="609A4F53"/>
    <w:rsid w:val="609F22B2"/>
    <w:rsid w:val="60B911BF"/>
    <w:rsid w:val="611A5AC9"/>
    <w:rsid w:val="61B55FE1"/>
    <w:rsid w:val="61DC066A"/>
    <w:rsid w:val="62ED7AE9"/>
    <w:rsid w:val="63182EDD"/>
    <w:rsid w:val="63AD0197"/>
    <w:rsid w:val="63D248F6"/>
    <w:rsid w:val="64962A90"/>
    <w:rsid w:val="64EB7573"/>
    <w:rsid w:val="654B5906"/>
    <w:rsid w:val="657E425B"/>
    <w:rsid w:val="65A16279"/>
    <w:rsid w:val="65AD20B3"/>
    <w:rsid w:val="66176D79"/>
    <w:rsid w:val="66447EFD"/>
    <w:rsid w:val="66455E1B"/>
    <w:rsid w:val="66530479"/>
    <w:rsid w:val="66AB2E86"/>
    <w:rsid w:val="67C9321C"/>
    <w:rsid w:val="681E17AD"/>
    <w:rsid w:val="690A23E2"/>
    <w:rsid w:val="69382576"/>
    <w:rsid w:val="695C4D30"/>
    <w:rsid w:val="69BA56B1"/>
    <w:rsid w:val="69FD46BB"/>
    <w:rsid w:val="6A3539C2"/>
    <w:rsid w:val="6A7D2A29"/>
    <w:rsid w:val="6A8908F7"/>
    <w:rsid w:val="6AFB4CA6"/>
    <w:rsid w:val="6B521886"/>
    <w:rsid w:val="6BA94CBB"/>
    <w:rsid w:val="6BDE15D1"/>
    <w:rsid w:val="6BEE6E51"/>
    <w:rsid w:val="6C820449"/>
    <w:rsid w:val="6CAC51CC"/>
    <w:rsid w:val="6CD35458"/>
    <w:rsid w:val="6D780A9E"/>
    <w:rsid w:val="6DC36DD2"/>
    <w:rsid w:val="6DDF46E4"/>
    <w:rsid w:val="6DEC6318"/>
    <w:rsid w:val="6E0814FE"/>
    <w:rsid w:val="6F2A2674"/>
    <w:rsid w:val="6F4D0CB1"/>
    <w:rsid w:val="6F7D6976"/>
    <w:rsid w:val="6FC53F38"/>
    <w:rsid w:val="6FDC572A"/>
    <w:rsid w:val="704F16F4"/>
    <w:rsid w:val="70606EAF"/>
    <w:rsid w:val="70634628"/>
    <w:rsid w:val="70695D0A"/>
    <w:rsid w:val="70A9131B"/>
    <w:rsid w:val="712C2BA2"/>
    <w:rsid w:val="71382DD5"/>
    <w:rsid w:val="7177362C"/>
    <w:rsid w:val="738E2D87"/>
    <w:rsid w:val="7391335A"/>
    <w:rsid w:val="73BE61A0"/>
    <w:rsid w:val="74CD6C2A"/>
    <w:rsid w:val="74D918F9"/>
    <w:rsid w:val="761F63AC"/>
    <w:rsid w:val="77777042"/>
    <w:rsid w:val="78A67FF6"/>
    <w:rsid w:val="79B863E2"/>
    <w:rsid w:val="79E414FE"/>
    <w:rsid w:val="79FC3BA4"/>
    <w:rsid w:val="7A687F18"/>
    <w:rsid w:val="7B0F5471"/>
    <w:rsid w:val="7BBA7928"/>
    <w:rsid w:val="7BE41E7D"/>
    <w:rsid w:val="7C123A35"/>
    <w:rsid w:val="7C377BF7"/>
    <w:rsid w:val="7C6A47EB"/>
    <w:rsid w:val="7CC16D09"/>
    <w:rsid w:val="7CDB1AD2"/>
    <w:rsid w:val="7D2404CD"/>
    <w:rsid w:val="7DB86995"/>
    <w:rsid w:val="7DB932D9"/>
    <w:rsid w:val="7DBF7D1D"/>
    <w:rsid w:val="7E215C9F"/>
    <w:rsid w:val="7E2F0D0A"/>
    <w:rsid w:val="7EC52C0D"/>
    <w:rsid w:val="7EC7036B"/>
    <w:rsid w:val="7F0406E5"/>
    <w:rsid w:val="7F972221"/>
    <w:rsid w:val="7FB40F50"/>
    <w:rsid w:val="7FF00F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5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customStyle="1" w:styleId="16">
    <w:name w:val="列出段落4"/>
    <w:basedOn w:val="1"/>
    <w:unhideWhenUsed/>
    <w:qFormat/>
    <w:uiPriority w:val="99"/>
    <w:pPr>
      <w:ind w:firstLine="420" w:firstLineChars="200"/>
    </w:pPr>
  </w:style>
  <w:style w:type="paragraph" w:styleId="17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8">
    <w:name w:val="_Style 1"/>
    <w:basedOn w:val="1"/>
    <w:qFormat/>
    <w:uiPriority w:val="34"/>
    <w:pPr>
      <w:widowControl w:val="0"/>
      <w:ind w:firstLine="420" w:firstLineChars="200"/>
      <w:jc w:val="both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943634"/>
        </a:solidFill>
        <a:ln w="9525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upright="1" compatLnSpc="1">
        <a:noAutofit/>
      </a:bodyPr>
      <a:lstStyle/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简历-最新求职简历热门简历个人简历38</Template>
  <Pages>3</Pages>
  <Words>1214</Words>
  <Characters>1777</Characters>
  <Lines>1</Lines>
  <Paragraphs>1</Paragraphs>
  <TotalTime>0</TotalTime>
  <ScaleCrop>false</ScaleCrop>
  <LinksUpToDate>false</LinksUpToDate>
  <CharactersWithSpaces>2107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2016-03-30T08:41:00Z</dcterms:created>
  <dc:creator>Administrator</dc:creator>
  <cp:lastModifiedBy>Administrator</cp:lastModifiedBy>
  <dcterms:modified xsi:type="dcterms:W3CDTF">2018-12-03T07:46:33Z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