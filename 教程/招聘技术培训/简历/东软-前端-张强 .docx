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20" w:lineRule="exact"/>
        <w:rPr>
          <w:rFonts w:ascii="微软雅黑" w:hAnsi="微软雅黑" w:eastAsia="微软雅黑"/>
        </w:rPr>
      </w:pPr>
    </w:p>
    <w:p>
      <w:pPr>
        <w:snapToGrid w:val="0"/>
        <w:spacing w:line="20" w:lineRule="exact"/>
        <w:rPr>
          <w:rFonts w:ascii="微软雅黑" w:hAnsi="微软雅黑" w:eastAsia="微软雅黑"/>
        </w:rPr>
      </w:pPr>
    </w:p>
    <w:p>
      <w:pPr>
        <w:snapToGrid w:val="0"/>
        <w:spacing w:line="20" w:lineRule="exact"/>
        <w:rPr>
          <w:rFonts w:ascii="微软雅黑" w:hAnsi="微软雅黑" w:eastAsia="微软雅黑"/>
        </w:rPr>
      </w:pPr>
    </w:p>
    <w:tbl>
      <w:tblPr>
        <w:tblStyle w:val="9"/>
        <w:tblW w:w="120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964"/>
        <w:gridCol w:w="4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3402" w:type="dxa"/>
            <w:shd w:val="clear" w:color="auto" w:fill="40444D"/>
            <w:vAlign w:val="bottom"/>
          </w:tcPr>
          <w:p>
            <w:pPr>
              <w:snapToGrid w:val="0"/>
              <w:ind w:left="630" w:leftChars="300"/>
              <w:rPr>
                <w:rFonts w:ascii="微软雅黑" w:hAnsi="微软雅黑" w:eastAsia="微软雅黑"/>
                <w:color w:val="C9B697"/>
                <w:spacing w:val="60"/>
              </w:rPr>
            </w:pPr>
            <w:r>
              <w:rPr>
                <w:rFonts w:hint="eastAsia" w:ascii="微软雅黑" w:hAnsi="微软雅黑" w:eastAsia="微软雅黑"/>
                <w:color w:val="C9B697"/>
                <w:spacing w:val="60"/>
              </w:rPr>
              <w:t xml:space="preserve"> </w:t>
            </w:r>
          </w:p>
          <w:p>
            <w:pPr>
              <w:snapToGrid w:val="0"/>
              <w:spacing w:line="840" w:lineRule="exact"/>
              <w:ind w:left="630" w:leftChars="300"/>
              <w:rPr>
                <w:rFonts w:hint="eastAsia" w:ascii="微软雅黑" w:hAnsi="微软雅黑" w:eastAsia="微软雅黑"/>
                <w:b/>
                <w:color w:val="C9B697"/>
                <w:spacing w:val="6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C9B697"/>
                <w:sz w:val="56"/>
                <w:lang w:val="en-US" w:eastAsia="zh-CN"/>
              </w:rPr>
              <w:t>张强</w:t>
            </w:r>
          </w:p>
          <w:p>
            <w:pPr>
              <w:snapToGrid w:val="0"/>
              <w:spacing w:line="360" w:lineRule="exact"/>
              <w:ind w:left="630" w:leftChars="300"/>
              <w:rPr>
                <w:rFonts w:hint="eastAsia" w:ascii="微软雅黑" w:hAnsi="微软雅黑" w:eastAsia="微软雅黑"/>
                <w:color w:val="C9B69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C9B697"/>
              </w:rPr>
              <w:t>求职</w:t>
            </w:r>
            <w:r>
              <w:rPr>
                <w:rFonts w:ascii="微软雅黑" w:hAnsi="微软雅黑" w:eastAsia="微软雅黑"/>
                <w:color w:val="C9B697"/>
              </w:rPr>
              <w:t>意向：</w:t>
            </w:r>
            <w:r>
              <w:rPr>
                <w:rFonts w:hint="eastAsia" w:ascii="微软雅黑" w:hAnsi="微软雅黑" w:eastAsia="微软雅黑"/>
                <w:color w:val="C9B697"/>
                <w:lang w:val="en-US" w:eastAsia="zh-CN"/>
              </w:rPr>
              <w:t>web前端工程师</w:t>
            </w:r>
          </w:p>
          <w:p>
            <w:pPr>
              <w:snapToGrid w:val="0"/>
              <w:spacing w:line="360" w:lineRule="exact"/>
              <w:ind w:left="630" w:leftChars="300"/>
              <w:rPr>
                <w:rFonts w:ascii="微软雅黑" w:hAnsi="微软雅黑" w:eastAsia="微软雅黑"/>
                <w:color w:val="C9B697"/>
              </w:rPr>
            </w:pPr>
          </w:p>
        </w:tc>
        <w:tc>
          <w:tcPr>
            <w:tcW w:w="3964" w:type="dxa"/>
            <w:shd w:val="clear" w:color="auto" w:fill="40444D"/>
          </w:tcPr>
          <w:p>
            <w:pPr>
              <w:snapToGrid w:val="0"/>
              <w:rPr>
                <w:rFonts w:ascii="微软雅黑" w:hAnsi="微软雅黑" w:eastAsia="微软雅黑"/>
                <w:color w:val="C9B697"/>
                <w:spacing w:val="60"/>
                <w:sz w:val="10"/>
              </w:rPr>
            </w:pPr>
            <w:r>
              <w:rPr>
                <w:rFonts w:hint="eastAsia" w:ascii="微软雅黑" w:hAnsi="微软雅黑" w:eastAsia="微软雅黑"/>
                <w:color w:val="C9B697"/>
                <w:spacing w:val="60"/>
                <w:sz w:val="10"/>
              </w:rPr>
              <w:t xml:space="preserve"> </w:t>
            </w:r>
          </w:p>
          <w:p>
            <w:pPr>
              <w:snapToGrid w:val="0"/>
              <w:spacing w:line="640" w:lineRule="exact"/>
              <w:rPr>
                <w:rFonts w:ascii="微软雅黑" w:hAnsi="微软雅黑" w:eastAsia="微软雅黑"/>
                <w:color w:val="C9B697"/>
              </w:rPr>
            </w:pPr>
          </w:p>
        </w:tc>
        <w:tc>
          <w:tcPr>
            <w:tcW w:w="4683" w:type="dxa"/>
            <w:shd w:val="clear" w:color="auto" w:fill="40444D"/>
            <w:vAlign w:val="center"/>
          </w:tcPr>
          <w:p>
            <w:pPr>
              <w:snapToGrid w:val="0"/>
              <w:spacing w:line="500" w:lineRule="exact"/>
              <w:ind w:left="630" w:leftChars="300"/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2049" w:type="dxa"/>
            <w:gridSpan w:val="3"/>
            <w:shd w:val="clear" w:color="auto" w:fill="C9B697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-384" w:leftChars="-183" w:firstLine="880" w:firstLineChars="400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出生日期：199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联系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电话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13</w:t>
            </w:r>
            <w:r>
              <w:rPr>
                <w:rFonts w:ascii="宋体" w:hAnsi="宋体" w:eastAsia="宋体" w:cs="宋体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drawing>
                <wp:anchor distT="0" distB="0" distL="114935" distR="114935" simplePos="0" relativeHeight="251663360" behindDoc="0" locked="1" layoutInCell="1" allowOverlap="1">
                  <wp:simplePos x="0" y="0"/>
                  <wp:positionH relativeFrom="margin">
                    <wp:posOffset>-4302760</wp:posOffset>
                  </wp:positionH>
                  <wp:positionV relativeFrom="page">
                    <wp:posOffset>2144395</wp:posOffset>
                  </wp:positionV>
                  <wp:extent cx="1122045" cy="1627505"/>
                  <wp:effectExtent l="0" t="0" r="1905" b="0"/>
                  <wp:wrapNone/>
                  <wp:docPr id="4" name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045" cy="16275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685763835   </w:t>
            </w:r>
            <w:r>
              <w:rPr>
                <w:rFonts w:ascii="微软雅黑" w:hAnsi="微软雅黑" w:eastAsia="微软雅黑"/>
                <w:color w:val="262626" w:themeColor="text1" w:themeTint="D9"/>
                <w:sz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"mailto:13685763835@163.com" </w:instrTex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13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drawing>
                <wp:anchor distT="0" distB="0" distL="114935" distR="114935" simplePos="0" relativeHeight="251669504" behindDoc="0" locked="1" layoutInCell="1" allowOverlap="1">
                  <wp:simplePos x="0" y="0"/>
                  <wp:positionH relativeFrom="margin">
                    <wp:posOffset>-4150360</wp:posOffset>
                  </wp:positionH>
                  <wp:positionV relativeFrom="page">
                    <wp:posOffset>2296795</wp:posOffset>
                  </wp:positionV>
                  <wp:extent cx="1122045" cy="1627505"/>
                  <wp:effectExtent l="0" t="0" r="1905" b="10795"/>
                  <wp:wrapNone/>
                  <wp:docPr id="32" name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hot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045" cy="16275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685763835@163.com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-384" w:leftChars="-183" w:firstLine="880" w:firstLineChars="400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博客地址：https://apologizeqin.github.io ( hexo搭建 )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57" w:beforeLines="50" w:after="157" w:afterLines="50" w:line="240" w:lineRule="auto"/>
              <w:ind w:left="-384" w:leftChars="-183" w:firstLine="880" w:firstLineChars="400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github：https://github.com/Aplogizeqin</w:t>
            </w:r>
          </w:p>
        </w:tc>
      </w:tr>
    </w:tbl>
    <w:p>
      <w:pPr>
        <w:snapToGrid w:val="0"/>
        <w:spacing w:before="312" w:beforeLines="100" w:line="360" w:lineRule="exact"/>
        <w:rPr>
          <w:rFonts w:asciiTheme="minorEastAsia" w:hAnsiTheme="minorEastAsia"/>
        </w:rPr>
      </w:pPr>
      <w:bookmarkStart w:id="0" w:name="photo"/>
    </w:p>
    <w:tbl>
      <w:tblPr>
        <w:tblStyle w:val="9"/>
        <w:tblW w:w="118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0773"/>
        <w:gridCol w:w="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567" w:type="dxa"/>
            <w:vMerge w:val="restart"/>
          </w:tcPr>
          <w:p>
            <w:pPr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</w:tcPr>
          <w:p>
            <w:pPr>
              <w:tabs>
                <w:tab w:val="left" w:pos="3510"/>
                <w:tab w:val="left" w:pos="7935"/>
              </w:tabs>
              <w:snapToGrid w:val="0"/>
              <w:spacing w:before="312" w:beforeLines="100" w:line="35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0" b="20955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316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" name="矩形: 圆角 3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5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9" name="矩形: 圆角 29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3165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bMZEG9YAAAAFAQAADwAAAAAAAAABACAAAAAiAAAAZHJzL2Rvd25yZXYueG1sUEsBAhQAFAAAAAgA&#10;h07iQPM5QR19AwAAiQoAAA4AAAAAAAAAAQAgAAAAJQEAAGRycy9lMm9Eb2MueG1sUEsFBgAAAAAG&#10;AAYAWQEAABQHAAAAAA==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jpaAL7YAAADa&#10;AAAADwAAAGRycy9kb3ducmV2LnhtbEWPzQrCMBCE74LvEFbwpokFRapRRBC8KFh9gKXZ/mCzKU2s&#10;+vZGEDwOM/MNs96+bCN66nztWMNsqkAQ587UXGq4XQ+TJQgfkA02jknDmzxsN8PBGlPjnnyhPgul&#10;iBD2KWqoQmhTKX1ekUU/dS1x9ArXWQxRdqU0HT4j3DYyUWohLdYcFypsaV9Rfs8eVoM1N9NzMi+u&#10;tJirXV+cs1M4az0ezdQKRKBX+Id/7aPRkMD3SrwB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6WgC+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3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kum1qL4AAADa&#10;AAAADwAAAGRycy9kb3ducmV2LnhtbEWPzWrDMBCE74W8g9hCb7WcH4pxo+QQEpI2p7om0NtibW0T&#10;a+VIip2+fVQo9DjMzDfMcn0znRjI+daygmmSgiCurG65VlB+7p4zED4ga+wsk4If8rBeTR6WmGs7&#10;8gcNRahFhLDPUUETQp9L6auGDPrE9sTR+7bOYIjS1VI7HCPcdHKWpi/SYMtxocGeNg1V5+JqFOxO&#10;5+z4Vhy+ZvvNYrF15fup5ItST4/T9BVEoFv4D/+1D1rBHH6vxBs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m1qL4A&#10;AADa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roundrect id="矩形: 圆角 29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kM0HMr4AAADb&#10;AAAADwAAAGRycy9kb3ducmV2LnhtbEWPT2sCMRTE74V+h/AKvdVEoVK3Gz0UFCsI1rXg8e3mdTe4&#10;edlu4r9vbwoFj8PM/IbJZxfXihP1wXrWMBwoEMSVN5ZrDbti/vIGIkRkg61n0nClALPp40OOmfFn&#10;/qLTNtYiQThkqKGJscukDFVDDsPAd8TJ+/G9w5hkX0vT4znBXStHSo2lQ8tpocGOPhqqDtuj02AX&#10;rlweiv2nwuv+93VTxpX6Xmv9/DRU7yAiXeI9/N9eGg2jCfx9S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0HM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吕梁学院</w:t>
            </w: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计算机科学与技术专业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（本科）</w:t>
            </w:r>
          </w:p>
          <w:p>
            <w:pPr>
              <w:tabs>
                <w:tab w:val="left" w:pos="3510"/>
                <w:tab w:val="left" w:pos="7935"/>
              </w:tabs>
              <w:snapToGrid w:val="0"/>
              <w:spacing w:line="380" w:lineRule="exact"/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课程                          数据结构、算法、软件工程、计算机网络</w:t>
            </w:r>
          </w:p>
        </w:tc>
        <w:tc>
          <w:tcPr>
            <w:tcW w:w="556" w:type="dxa"/>
            <w:vMerge w:val="restart"/>
          </w:tcPr>
          <w:p>
            <w:pPr>
              <w:snapToGrid w:val="0"/>
              <w:spacing w:before="312" w:beforeLines="100"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</w:tcPr>
          <w:p>
            <w:pPr>
              <w:snapToGrid w:val="0"/>
              <w:spacing w:before="468" w:beforeLines="150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32385" b="20320"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316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" name="矩形: 圆角 14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5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8" name="矩形: 圆角 1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3165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sxkQb1gAAAAUBAAAPAAAAAAAAAAEAIAAAACIAAABkcnMvZG93bnJldi54bWxQSwECFAAUAAAA&#10;CACHTuJApP5HBn8DAACOCgAADgAAAAAAAAABACAAAAAlAQAAZHJzL2Uyb0RvYy54bWxQSwUGAAAA&#10;AAYABgBZAQAAFgcAAAAA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PAhAQrUAAADb&#10;AAAADwAAAGRycy9kb3ducmV2LnhtbEVPSwrCMBDdC94hjOBOExVFqlFEENwoWD3A0Ew/2ExKE6ve&#10;3giCu3m876y3L1uLjlpfOdYwGSsQxJkzFRcabtfDaAnCB2SDtWPS8CYP202/t8bEuCdfqEtDIWII&#10;+wQ1lCE0iZQ+K8miH7uGOHK5ay2GCNtCmhafMdzWcqrUQlqsODaU2NC+pOyePqwGa26m4+k8v9Ji&#10;rnZdfk5P4az1cDBRKxCBXuEv/rmPJs6fwfeXeID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AhAQr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14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BlHI/7sAAADb&#10;AAAADwAAAGRycy9kb3ducmV2LnhtbEVPTYvCMBC9L/gfwgje1lQpItXoQRRdPVmL4G1oxrbYTGqS&#10;Vfffb4SFvc3jfc58+TKteJDzjWUFo2ECgri0uuFKQXHafE5B+ICssbVMCn7Iw3LR+5hjpu2Tj/TI&#10;QyViCPsMFdQhdJmUvqzJoB/ajjhyV+sMhghdJbXDZww3rRwnyUQabDg21NjRqqbyln8bBZvzbXr4&#10;yneX8XaVpmtX7M8F35Ua9EfJDESgV/gX/7l3Os5P4f1LPE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HI/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v:roundrect id="矩形: 圆角 1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Me1oFL0AAADb&#10;AAAADwAAAGRycy9kb3ducmV2LnhtbEWPS2sCQRCE74L/YWjBm84YMMjG0UMgYoRAfIHHdqezu7jT&#10;s+6Mr3+fPgjeuqnqqq+n87uv1ZXaWAW2MBoaUMR5cBUXFnbbr8EEVEzIDuvAZOFBEeazbmeKmQs3&#10;XtN1kwolIRwztFCm1GRax7wkj3EYGmLR/kLrMcnaFtq1eJNwX+s3Y961x4qlocSGPkvKT5uLt1At&#10;/HF52h6+DT4O5/HvMa3M/sfafm9kPkAluqeX+Xm9dIIvsPKLDK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7WgU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  <w:bookmarkStart w:id="1" w:name="work" w:colFirst="1" w:colLast="1"/>
          </w:p>
        </w:tc>
        <w:tc>
          <w:tcPr>
            <w:tcW w:w="10773" w:type="dxa"/>
          </w:tcPr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</w:t>
            </w: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杭州捷网网络科技有限公司</w:t>
            </w:r>
            <w:r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和产品经理沟通，了解项目需求，单独完成微信公众号(h5)页面样式的呈现和交互代码的开发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2. 负责网站平台、微信小程序的前端开发工作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3. 独立完成微信小程序的接口联调，力求代码可阅读性好、易于维护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4. 充分理解产品需求，配合后台人员进行数据接口的设计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5. 与产品经理/UI 合作、持续改善用户公司产品的用户体验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12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--201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12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杭州一喂智能科技有限公司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1.通过与ui设计师沟通，运用Html5+Css3+Jquery进行静态页面的布局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2.通过java后台人员提供的接口完成数据交互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3.通过vue.js和es6语法进行组件式开发，利用webpack进行打包生成最终页面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4.与产品经理沟通以及用户反馈，持续改进用户体验</w:t>
            </w:r>
          </w:p>
        </w:tc>
        <w:tc>
          <w:tcPr>
            <w:tcW w:w="55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</w:tcPr>
          <w:p>
            <w:pPr>
              <w:tabs>
                <w:tab w:val="left" w:pos="3436"/>
              </w:tabs>
              <w:snapToGrid w:val="0"/>
              <w:spacing w:before="468" w:beforeLines="150"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32385" b="20320"/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316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矩形: 圆角 19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27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28" name="矩形: 圆角 28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3165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bMZEG9YAAAAFAQAADwAAAAAAAAABACAAAAAiAAAAZHJzL2Rvd25yZXYueG1sUEsBAhQAFAAAAAgA&#10;h07iQBzhygx9AwAAjgoAAA4AAAAAAAAAAQAgAAAAJQEAAGRycy9lMm9Eb2MueG1sUEsFBgAAAAAG&#10;AAYAWQEAABQHAAAAAA==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QzNGQbUAAADb&#10;AAAADwAAAGRycy9kb3ducmV2LnhtbEVPSwrCMBDdC94hjOBOEwU/VKOIILhRsHqAoZl+sJmUJla9&#10;vREEd/N431lvX7YWHbW+cqxhMlYgiDNnKi403K6H0RKED8gGa8ek4U0etpt+b42JcU++UJeGQsQQ&#10;9glqKENoEil9VpJFP3YNceRy11oMEbaFNC0+Y7it5VSpubRYcWwosaF9Sdk9fVgN1txMx9NZfqX5&#10;TO26/Jyewlnr4WCiViACvcJf/HMfTZy/gO8v8QC5+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zNGQb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19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6FBnYbsAAADb&#10;AAAADwAAAGRycy9kb3ducmV2LnhtbEVPS4vCMBC+C/sfwix401SRRbtGD6L4OtktgrehmW2LzaQm&#10;8fXvN4Kwt/n4njOdP0wjbuR8bVnBoJ+AIC6srrlUkP+semMQPiBrbCyTgid5mM8+OlNMtb3zgW5Z&#10;KEUMYZ+igiqENpXSFxUZ9H3bEkfu1zqDIUJXSu3wHsNNI4dJ8iUN1hwbKmxpUVFxzq5Gwep4Hu+3&#10;2eY0XC9Go6XLd8ecL0p1PwfJN4hAj/Avfrs3Os6fwOuXeIC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FBnY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roundrect id="矩形: 圆角 28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/4GiqbkAAADb&#10;AAAADwAAAGRycy9kb3ducmV2LnhtbEVPy4rCMBTdD/gP4QruxkRBGarRhaCoIKhVcHltrm2xualN&#10;fP29WQizPJz3ePqylXhQ40vHGnpdBYI4c6bkXMMhnf/+gfAB2WDlmDS8ycN00voZY2Lck3f02Idc&#10;xBD2CWooQqgTKX1WkEXfdTVx5C6usRgibHJpGnzGcFvJvlJDabHk2FBgTbOCsuv+bjWUC3teXtPT&#10;SuH7dBtsz2GtjhutO+2eGoEI9Ar/4q97aTT049j4Jf4AO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+Boq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</w:tcPr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2" w:name="project"/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12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04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GOPAR电音平台（微信公众号）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项目介绍：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寄托于微信公众号在垂直领域的娱乐售票平台，和酒吧、电音节有合作，平时替酒吧出售门票，到电音节通过出售早鸟票吸引粉丝。</w:t>
            </w:r>
          </w:p>
          <w:p>
            <w:pPr>
              <w:snapToGrid w:val="0"/>
              <w:spacing w:line="350" w:lineRule="exact"/>
              <w:rPr>
                <w:rFonts w:asciiTheme="minorEastAsia" w:hAnsiTheme="minorEastAsia"/>
                <w:color w:val="404040" w:themeColor="text1" w:themeTint="BF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项目职责：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担任整个h5的前端工作。包括平时的各个活动页以及移动端适配。配合ui和运营不断打磨页面，根据后续的需求，更新迭代。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地址</w:t>
            </w: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https：//go-par.com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 w:eastAsia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08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GOPAR微信小程序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项目介绍：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因为公司和市场的发展需要，为用户提供服务，增加GOPAR的影响力度。开发小程序，原来在微信公众号上的需求不变，将整个功能移植到小程序上。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项目职责：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担任整个小程序的前端工作，配合后端进行接口联调，和后端配合完成数据接口的设计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 w:eastAsia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.0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11（出差）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杭州国际博览中心迎宾签到管理系统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项目介绍</w:t>
            </w:r>
            <w:r>
              <w:rPr>
                <w:rFonts w:hint="eastAsia" w:asciiTheme="minorEastAsia" w:hAnsiTheme="minorEastAsia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给博览中心开展会议的主办方和迎宾置办的一套后台管理系统，使通过审核的用户，刷脸完成签到信息的录入。主办方可以新建会议选取会议室。旨在使博览中心更加智能化。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项目职责：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独立负责vue的登录鉴权，用element-ui完成相关页面以及接口的对接。通过评审、测试，不断的完善产品，持续优化用户体验。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before="156" w:beforeLines="50" w:line="350" w:lineRule="exact"/>
              <w:rPr>
                <w:rFonts w:hint="eastAsia" w:asciiTheme="minorEastAsia" w:hAnsiTheme="minorEastAsia" w:eastAsia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07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12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ab/>
            </w:r>
            <w:bookmarkStart w:id="4" w:name="_GoBack"/>
            <w:bookmarkEnd w:id="4"/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一喂拼车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 w:eastAsia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项目介绍：</w:t>
            </w: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现如今火车票和汽车票都在12306上面可以购买，但是没有说有自己的私家大巴车和一些乘客有一定的需求，从一个地方到另外一个地方。二这网站提供这样的平台。可以是我是车主去发布信息，但是有爽约金，乘客可以购票，并发布任务等等。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项目职责：</w:t>
            </w:r>
            <w:bookmarkEnd w:id="2"/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进行pc端及其移动端静态页面的构建，负责网站和手机终端的界面交互开发，实现界面特效，js效果，不断优化页面构建，持续优化前端体验和页面响应速度，兼容性良好，与后端开发人员配合，高质量完成前端开发工作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12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-201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06                 一喂直达快递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项目介绍：手机客户端webapp，旨在为消费者提供移动订餐、点菜，美食优惠信息等一站式外卖服务。为商家聚集线上客源。实现精准营销，提供高效、规范。智能的移动手机生活。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项目职责：通过与ui设计师交接，完成静态页面的设计，通过vue组件化的方式进行开发，与node.js后台人员沟通完成接口的设计，将数据完美渲染。</w:t>
            </w:r>
          </w:p>
        </w:tc>
        <w:tc>
          <w:tcPr>
            <w:tcW w:w="55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</w:tcPr>
          <w:p>
            <w:pPr>
              <w:snapToGrid w:val="0"/>
              <w:spacing w:before="468" w:beforeLines="150" w:line="350" w:lineRule="exact"/>
              <w:rPr>
                <w:rFonts w:asciiTheme="minorEastAsia" w:hAnsiTheme="minorEastAsia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0" b="20955"/>
                      <wp:docPr id="1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2872"/>
                                <a:chOff x="0" y="0"/>
                                <a:chExt cx="6597412" cy="322872"/>
                              </a:xfrm>
                            </wpg:grpSpPr>
                            <wps:wsp>
                              <wps:cNvPr id="490" name="直接连接符 490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91" name="矩形: 圆角 491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492" name="文本框 96"/>
                              <wps:cNvSpPr txBox="1"/>
                              <wps:spPr>
                                <a:xfrm>
                                  <a:off x="132253" y="0"/>
                                  <a:ext cx="1664970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技能清单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95" name="矩形: 圆角 495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2872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GzGRBvWAAAABQEAAA8AAAAAAAAAAQAgAAAAIgAAAGRycy9kb3ducmV2LnhtbFBL&#10;AQIUABQAAAAIAIdO4kDGRGOShwMAAJMKAAAOAAAAAAAAAAEAIAAAACUBAABkcnMvZTJvRG9jLnht&#10;bFBLBQYAAAAABgAGAFkBAAAeBwAAAAA=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d6zqE7UAAADc&#10;AAAADwAAAGRycy9kb3ducmV2LnhtbEVPSwrCMBDdC94hjOBOE0VFq1FEENwoWD3A0Ew/2ExKE6ve&#10;3iwEl4/33+zethYdtb5yrGEyViCIM2cqLjTcb8fREoQPyAZrx6ThQx52235vg4lxL75Sl4ZCxBD2&#10;CWooQ2gSKX1WkkU/dg1x5HLXWgwRtoU0Lb5iuK3lVKmFtFhxbCixoUNJ2SN9Wg3W3E3H03l+o8Vc&#10;7bv8kp7DRevhYKLWIAK9w1/8c5+Mhtkqzo9n4hGQ2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6zqE7UAAADcAAAADwAA&#10;AAAAAAABACAAAAAiAAAAZHJzL2Rvd25yZXYueG1sUEsBAhQAFAAAAAgAh07iQDMvBZ47AAAAOQAA&#10;ABAAAAAAAAAAAQAgAAAABAEAAGRycy9zaGFwZXhtbC54bWxQSwUGAAAAAAYABgBbAQAArgMA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491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q7eNM78AAADc&#10;AAAADwAAAGRycy9kb3ducmV2LnhtbEWPT2vCQBTE7wW/w/KE3uomEopGVw+iaO2paRC8PbLPJJh9&#10;G3fXf9++Wyj0OMzMb5j58mE6cSPnW8sK0lECgriyuuVaQfm9eZuA8AFZY2eZFDzJw3IxeJljru2d&#10;v+hWhFpECPscFTQh9LmUvmrIoB/Znjh6J+sMhihdLbXDe4SbTo6T5F0abDkuNNjTqqHqXFyNgs3h&#10;PPn8KHbH8XaVZWtX7g8lX5R6HabJDESgR/gP/7V3WkE2TeH3TDwCcv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3jTO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53;top:0;height:320040;width:1664970;" filled="f" stroked="f" coordsize="21600,21600" o:gfxdata="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wuJ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技能清单</w:t>
                              </w:r>
                            </w:p>
                          </w:txbxContent>
                        </v:textbox>
                      </v:shape>
                      <v:roundrect id="矩形: 圆角 495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nDBnEr8AAADc&#10;AAAADwAAAGRycy9kb3ducmV2LnhtbEWPQWvCQBSE74L/YXmCN7NrqWJTVw+FFlso1MSCx2f2NQlm&#10;36bZNeq/7xYEj8PMfMMs1xfbiJ46XzvWME0UCOLCmZpLDbv8dbIA4QOywcYxabiSh/VqOFhiatyZ&#10;t9RnoRQRwj5FDVUIbSqlLyqy6BPXEkfvx3UWQ5RdKU2H5wi3jXxQai4t1hwXKmzppaLimJ2shvrN&#10;HjbHfP+u8Lr/nX0dwof6/tR6PJqqZxCBLuEevrU3RsPj0wz+z8Qj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wZxK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</w:tcPr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以下是我熟练使用和熟悉的技能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1.能熟练运用html5+css3 +jquery开发兼容性好的标准页面  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2.能运用Vue进行组件化开发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3.能独立完成小程序前端的开发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4.能运用h5适配移动端，开发微信公众号</w:t>
            </w:r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5.对PHP有了解，并有相关是实践</w:t>
            </w:r>
          </w:p>
          <w:p>
            <w:pPr>
              <w:snapToGrid w:val="0"/>
              <w:spacing w:line="350" w:lineRule="exac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6.对node.js有一定了解，并有相关实践</w:t>
            </w:r>
          </w:p>
        </w:tc>
        <w:tc>
          <w:tcPr>
            <w:tcW w:w="55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567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  <w:shd w:val="clear" w:color="auto" w:fill="auto"/>
          </w:tcPr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其他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/>
                <w:b w:val="0"/>
                <w:bCs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框架以及技能 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/>
                <w:b w:val="0"/>
                <w:bCs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Bootstrap  Amaze-ui   element-ui  webpack   github  echarts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工具使用</w:t>
            </w:r>
          </w:p>
          <w:p>
            <w:pPr>
              <w:tabs>
                <w:tab w:val="left" w:pos="3436"/>
                <w:tab w:val="left" w:pos="7972"/>
              </w:tabs>
              <w:snapToGrid w:val="0"/>
              <w:spacing w:line="350" w:lineRule="exact"/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Phpstorm</w:t>
            </w:r>
            <w:r>
              <w:rPr>
                <w:rFonts w:hint="eastAsia" w:asciiTheme="minorEastAsia" w:hAnsiTheme="minorEastAsia"/>
                <w:b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Theme="minorEastAsia" w:hAnsiTheme="minorEastAsia"/>
                <w:b w:val="0"/>
                <w:bCs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postman  vs   ps    phpstudy </w:t>
            </w:r>
          </w:p>
        </w:tc>
        <w:tc>
          <w:tcPr>
            <w:tcW w:w="55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</w:tcPr>
          <w:p>
            <w:pPr>
              <w:snapToGrid w:val="0"/>
              <w:spacing w:before="468" w:beforeLines="150" w:line="350" w:lineRule="ex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mc:AlternateContent>
                <mc:Choice Requires="wpg">
                  <w:drawing>
                    <wp:inline distT="0" distB="0" distL="0" distR="0">
                      <wp:extent cx="6597015" cy="322580"/>
                      <wp:effectExtent l="0" t="0" r="32385" b="20320"/>
                      <wp:docPr id="482" name="组合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7412" cy="323165"/>
                                <a:chOff x="0" y="0"/>
                                <a:chExt cx="6597412" cy="323165"/>
                              </a:xfrm>
                            </wpg:grpSpPr>
                            <wps:wsp>
                              <wps:cNvPr id="483" name="直接连接符 483"/>
                              <wps:cNvCnPr/>
                              <wps:spPr>
                                <a:xfrm>
                                  <a:off x="0" y="322872"/>
                                  <a:ext cx="65974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矩形: 圆角 484"/>
                              <wps:cNvSpPr/>
                              <wps:spPr>
                                <a:xfrm>
                                  <a:off x="156" y="31111"/>
                                  <a:ext cx="1460500" cy="25568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0444D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493" name="文本框 96"/>
                              <wps:cNvSpPr txBox="1"/>
                              <wps:spPr>
                                <a:xfrm>
                                  <a:off x="132293" y="0"/>
                                  <a:ext cx="1024508" cy="323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5"/>
                                      <w:spacing w:before="0" w:beforeAutospacing="0" w:after="0" w:afterAutospacing="0" w:line="360" w:lineRule="exact"/>
                                      <w:jc w:val="center"/>
                                      <w:rPr>
                                        <w:color w:val="C9B697"/>
                                      </w:rPr>
                                    </w:pPr>
                                    <w:r>
                                      <w:rPr>
                                        <w:rFonts w:hint="eastAsia" w:asciiTheme="majorHAnsi" w:eastAsiaTheme="minorEastAsia" w:cstheme="minorBidi"/>
                                        <w:b/>
                                        <w:bCs/>
                                        <w:color w:val="C9B697"/>
                                        <w:kern w:val="24"/>
                                        <w:sz w:val="28"/>
                                        <w:szCs w:val="28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94" name="矩形: 圆角 494"/>
                              <wps:cNvSpPr/>
                              <wps:spPr>
                                <a:xfrm flipH="1">
                                  <a:off x="1312555" y="106791"/>
                                  <a:ext cx="239153" cy="1020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9B697"/>
                                </a:solidFill>
                                <a:ln w="1905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5.4pt;width:519.45pt;" coordsize="6597412,323165" o:gfxdata="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bMZEG9YAAAAFAQAA&#10;DwAAAAAAAAABACAAAAAiAAAAZHJzL2Rvd25yZXYueG1sUEsBAhQAFAAAAAgAh07iQO81IsxxAwAA&#10;lwoAAA4AAAAAAAAAAQAgAAAAJQEAAGRycy9lMm9Eb2MueG1sUEsFBgAAAAAGAAYAWQEAAAgHAAAA&#10;AA==&#10;">
                      <o:lock v:ext="edit" aspectratio="f"/>
                      <v:line id="_x0000_s1026" o:spid="_x0000_s1026" o:spt="20" style="position:absolute;left:0;top:322872;height:0;width:6597412;" filled="f" stroked="t" coordsize="21600,21600" o:gfxdata="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fiu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D9D9D9 [2732]" miterlimit="8" joinstyle="miter"/>
                        <v:imagedata o:title=""/>
                        <o:lock v:ext="edit" aspectratio="f"/>
                      </v:line>
                      <v:roundrect id="矩形: 圆角 484" o:spid="_x0000_s1026" o:spt="2" style="position:absolute;left:156;top:31111;height:255686;width:1460500;v-text-anchor:middle;" fillcolor="#40444D" filled="t" stroked="f" coordsize="21600,21600" arcsize="0.166666666666667" o:gfxdata="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ZuHa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v:shape id="文本框 96" o:spid="_x0000_s1026" o:spt="202" type="#_x0000_t202" style="position:absolute;left:132293;top:0;height:323165;width:1024508;" filled="f" stroked="f" coordsize="21600,21600" o:gfxdata="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PB0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60" w:lineRule="exact"/>
                                <w:jc w:val="center"/>
                                <w:rPr>
                                  <w:color w:val="C9B697"/>
                                </w:rPr>
                              </w:pPr>
                              <w:r>
                                <w:rPr>
                                  <w:rFonts w:hint="eastAsia" w:asciiTheme="majorHAnsi" w:eastAsiaTheme="minorEastAsia" w:cstheme="minorBidi"/>
                                  <w:b/>
                                  <w:bCs/>
                                  <w:color w:val="C9B697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roundrect id="矩形: 圆角 494" o:spid="_x0000_s1026" o:spt="2" style="position:absolute;left:1312555;top:106791;flip:x;height:102014;width:239153;v-text-anchor:middle;" fillcolor="#C9B697" filled="t" stroked="f" coordsize="21600,21600" arcsize="0.166666666666667" o:gfxdata="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3zCi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ound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  <w:tc>
          <w:tcPr>
            <w:tcW w:w="10773" w:type="dxa"/>
          </w:tcPr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" w:name="assessment_content"/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学习能力强，自驱能力高，对新技术和行业都很感兴趣，性格温和，沟通能力较强。</w:t>
            </w:r>
            <w:bookmarkEnd w:id="3"/>
          </w:p>
          <w:p>
            <w:pPr>
              <w:snapToGrid w:val="0"/>
              <w:spacing w:line="350" w:lineRule="exact"/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感谢你花时间阅读我的简历，期待有机会和你共事。</w:t>
            </w:r>
          </w:p>
        </w:tc>
        <w:tc>
          <w:tcPr>
            <w:tcW w:w="556" w:type="dxa"/>
            <w:vMerge w:val="continue"/>
          </w:tcPr>
          <w:p>
            <w:pPr>
              <w:snapToGrid w:val="0"/>
              <w:spacing w:line="350" w:lineRule="exact"/>
              <w:rPr>
                <w:rFonts w:asciiTheme="minorEastAsia" w:hAnsiTheme="minorEastAsia"/>
              </w:rPr>
            </w:pPr>
          </w:p>
        </w:tc>
      </w:tr>
      <w:bookmarkEnd w:id="0"/>
    </w:tbl>
    <w:p>
      <w:pPr>
        <w:snapToGrid w:val="0"/>
        <w:spacing w:line="20" w:lineRule="exact"/>
        <w:rPr>
          <w:rFonts w:ascii="微软雅黑" w:hAnsi="微软雅黑" w:eastAsia="微软雅黑"/>
        </w:rPr>
      </w:pPr>
    </w:p>
    <w:sectPr>
      <w:headerReference r:id="rId3" w:type="default"/>
      <w:pgSz w:w="11906" w:h="16838"/>
      <w:pgMar w:top="284" w:right="0" w:bottom="284" w:left="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7822565" cy="254000"/>
              <wp:effectExtent l="0" t="0" r="7620" b="0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276" cy="254000"/>
                      </a:xfrm>
                      <a:prstGeom prst="rect">
                        <a:avLst/>
                      </a:prstGeom>
                      <a:solidFill>
                        <a:srgbClr val="40444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20pt;width:615.95pt;mso-position-horizontal:left;mso-position-horizontal-relative:margin;z-index:251660288;v-text-anchor:middle;mso-width-relative:page;mso-height-relative:page;" fillcolor="#40444D" filled="t" stroked="f" coordsize="21600,21600" o:gfxdata="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t+jr0gAAAAUBAAAPAAAAAAAA&#10;AAEAIAAAACIAAABkcnMvZG93bnJldi54bWxQSwECFAAUAAAACACHTuJAIlBck1ECAAB/BAAADgAA&#10;AAAAAAABACAAAAAhAQAAZHJzL2Uyb0RvYy54bWxQSwUGAAAAAAYABgBZAQAA5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06D5B"/>
    <w:rsid w:val="0000037E"/>
    <w:rsid w:val="0000133D"/>
    <w:rsid w:val="000248D3"/>
    <w:rsid w:val="00036377"/>
    <w:rsid w:val="00057AE2"/>
    <w:rsid w:val="00084211"/>
    <w:rsid w:val="000A5775"/>
    <w:rsid w:val="000B2491"/>
    <w:rsid w:val="000C06AB"/>
    <w:rsid w:val="000C55D6"/>
    <w:rsid w:val="000D49DB"/>
    <w:rsid w:val="000F39AF"/>
    <w:rsid w:val="000F5DA7"/>
    <w:rsid w:val="001049B1"/>
    <w:rsid w:val="00114F4C"/>
    <w:rsid w:val="00117FF3"/>
    <w:rsid w:val="001353F8"/>
    <w:rsid w:val="00140EF2"/>
    <w:rsid w:val="00173D95"/>
    <w:rsid w:val="00181122"/>
    <w:rsid w:val="00182CE2"/>
    <w:rsid w:val="00195FC7"/>
    <w:rsid w:val="001A7A5D"/>
    <w:rsid w:val="001A7B44"/>
    <w:rsid w:val="001B449A"/>
    <w:rsid w:val="001B629A"/>
    <w:rsid w:val="001D597D"/>
    <w:rsid w:val="001F7F0B"/>
    <w:rsid w:val="002009F5"/>
    <w:rsid w:val="00201506"/>
    <w:rsid w:val="00201A09"/>
    <w:rsid w:val="00216FF7"/>
    <w:rsid w:val="00217A7B"/>
    <w:rsid w:val="002207B6"/>
    <w:rsid w:val="00231114"/>
    <w:rsid w:val="00253141"/>
    <w:rsid w:val="00253608"/>
    <w:rsid w:val="00254868"/>
    <w:rsid w:val="002559D7"/>
    <w:rsid w:val="00274721"/>
    <w:rsid w:val="0028301B"/>
    <w:rsid w:val="00291E2D"/>
    <w:rsid w:val="0029360D"/>
    <w:rsid w:val="002A4AFA"/>
    <w:rsid w:val="002E3526"/>
    <w:rsid w:val="00317EF6"/>
    <w:rsid w:val="00326844"/>
    <w:rsid w:val="0034264A"/>
    <w:rsid w:val="003516A3"/>
    <w:rsid w:val="00363784"/>
    <w:rsid w:val="00365F7B"/>
    <w:rsid w:val="003765EC"/>
    <w:rsid w:val="003B6BEB"/>
    <w:rsid w:val="003B6D34"/>
    <w:rsid w:val="003C2664"/>
    <w:rsid w:val="003F4EAD"/>
    <w:rsid w:val="00405889"/>
    <w:rsid w:val="00427549"/>
    <w:rsid w:val="00430A56"/>
    <w:rsid w:val="00437044"/>
    <w:rsid w:val="004600CF"/>
    <w:rsid w:val="0046046C"/>
    <w:rsid w:val="00482423"/>
    <w:rsid w:val="00487524"/>
    <w:rsid w:val="004A56F5"/>
    <w:rsid w:val="004B447F"/>
    <w:rsid w:val="004C737C"/>
    <w:rsid w:val="004C77DB"/>
    <w:rsid w:val="005125CE"/>
    <w:rsid w:val="00512A3D"/>
    <w:rsid w:val="00517A82"/>
    <w:rsid w:val="0052547F"/>
    <w:rsid w:val="00544E0F"/>
    <w:rsid w:val="00555BAF"/>
    <w:rsid w:val="00573267"/>
    <w:rsid w:val="005767D7"/>
    <w:rsid w:val="00592051"/>
    <w:rsid w:val="00597256"/>
    <w:rsid w:val="005B4866"/>
    <w:rsid w:val="005B7939"/>
    <w:rsid w:val="005C46FD"/>
    <w:rsid w:val="005C607B"/>
    <w:rsid w:val="005E48C1"/>
    <w:rsid w:val="006055BF"/>
    <w:rsid w:val="00613514"/>
    <w:rsid w:val="00626F95"/>
    <w:rsid w:val="006271F3"/>
    <w:rsid w:val="006550CA"/>
    <w:rsid w:val="00666FDD"/>
    <w:rsid w:val="00692FB9"/>
    <w:rsid w:val="00695A7C"/>
    <w:rsid w:val="006A7227"/>
    <w:rsid w:val="006B1012"/>
    <w:rsid w:val="006C7B94"/>
    <w:rsid w:val="006D3FFC"/>
    <w:rsid w:val="006D6D79"/>
    <w:rsid w:val="006E1A06"/>
    <w:rsid w:val="006E6252"/>
    <w:rsid w:val="006F1242"/>
    <w:rsid w:val="00701DD9"/>
    <w:rsid w:val="00715129"/>
    <w:rsid w:val="00725686"/>
    <w:rsid w:val="00734752"/>
    <w:rsid w:val="00762CFA"/>
    <w:rsid w:val="007710E9"/>
    <w:rsid w:val="00773D6C"/>
    <w:rsid w:val="00774332"/>
    <w:rsid w:val="007A7DEA"/>
    <w:rsid w:val="007B0807"/>
    <w:rsid w:val="007C1714"/>
    <w:rsid w:val="007C4350"/>
    <w:rsid w:val="007D38C7"/>
    <w:rsid w:val="007D7E14"/>
    <w:rsid w:val="007F4B90"/>
    <w:rsid w:val="00836143"/>
    <w:rsid w:val="00856AAB"/>
    <w:rsid w:val="00856FFC"/>
    <w:rsid w:val="00861F03"/>
    <w:rsid w:val="0087697A"/>
    <w:rsid w:val="00894B7B"/>
    <w:rsid w:val="008A5F85"/>
    <w:rsid w:val="008D3104"/>
    <w:rsid w:val="008E56B2"/>
    <w:rsid w:val="008E5B36"/>
    <w:rsid w:val="008F55C0"/>
    <w:rsid w:val="00906E86"/>
    <w:rsid w:val="00917FD2"/>
    <w:rsid w:val="00931A05"/>
    <w:rsid w:val="009718B5"/>
    <w:rsid w:val="00972AF1"/>
    <w:rsid w:val="00976AA7"/>
    <w:rsid w:val="009820BC"/>
    <w:rsid w:val="009A21C5"/>
    <w:rsid w:val="009A4495"/>
    <w:rsid w:val="009B2385"/>
    <w:rsid w:val="009C31B4"/>
    <w:rsid w:val="009D7E2B"/>
    <w:rsid w:val="009E7758"/>
    <w:rsid w:val="009F00DB"/>
    <w:rsid w:val="00A96B78"/>
    <w:rsid w:val="00A97A65"/>
    <w:rsid w:val="00AA4E02"/>
    <w:rsid w:val="00AB1A43"/>
    <w:rsid w:val="00AB2059"/>
    <w:rsid w:val="00AC6129"/>
    <w:rsid w:val="00AD39AB"/>
    <w:rsid w:val="00AD40A7"/>
    <w:rsid w:val="00AF06FB"/>
    <w:rsid w:val="00B07C75"/>
    <w:rsid w:val="00B362D2"/>
    <w:rsid w:val="00B61D5A"/>
    <w:rsid w:val="00B65619"/>
    <w:rsid w:val="00B732DF"/>
    <w:rsid w:val="00B743F7"/>
    <w:rsid w:val="00B74EBC"/>
    <w:rsid w:val="00B755DF"/>
    <w:rsid w:val="00B84686"/>
    <w:rsid w:val="00B91500"/>
    <w:rsid w:val="00BD7984"/>
    <w:rsid w:val="00BE1B38"/>
    <w:rsid w:val="00C1020A"/>
    <w:rsid w:val="00C253D3"/>
    <w:rsid w:val="00C32681"/>
    <w:rsid w:val="00C407AF"/>
    <w:rsid w:val="00C60009"/>
    <w:rsid w:val="00C72A76"/>
    <w:rsid w:val="00CA285B"/>
    <w:rsid w:val="00CB2B38"/>
    <w:rsid w:val="00CC2936"/>
    <w:rsid w:val="00CF5955"/>
    <w:rsid w:val="00D023F5"/>
    <w:rsid w:val="00D10FE6"/>
    <w:rsid w:val="00D16AF3"/>
    <w:rsid w:val="00D26016"/>
    <w:rsid w:val="00D45A27"/>
    <w:rsid w:val="00D465DB"/>
    <w:rsid w:val="00D83CE2"/>
    <w:rsid w:val="00D87B99"/>
    <w:rsid w:val="00D945FB"/>
    <w:rsid w:val="00DB450B"/>
    <w:rsid w:val="00DC395B"/>
    <w:rsid w:val="00DC5917"/>
    <w:rsid w:val="00DC7676"/>
    <w:rsid w:val="00DD7306"/>
    <w:rsid w:val="00DE4B68"/>
    <w:rsid w:val="00E01D3E"/>
    <w:rsid w:val="00E04CC7"/>
    <w:rsid w:val="00E15856"/>
    <w:rsid w:val="00E17BB2"/>
    <w:rsid w:val="00E227E5"/>
    <w:rsid w:val="00E24011"/>
    <w:rsid w:val="00E30116"/>
    <w:rsid w:val="00E420E1"/>
    <w:rsid w:val="00E51F9F"/>
    <w:rsid w:val="00E612A1"/>
    <w:rsid w:val="00E757CA"/>
    <w:rsid w:val="00EA6DC8"/>
    <w:rsid w:val="00EB56D7"/>
    <w:rsid w:val="00EE02B2"/>
    <w:rsid w:val="00EE16B3"/>
    <w:rsid w:val="00EE2644"/>
    <w:rsid w:val="00F014B4"/>
    <w:rsid w:val="00F12E0B"/>
    <w:rsid w:val="00F169F4"/>
    <w:rsid w:val="00F20E7D"/>
    <w:rsid w:val="00F32510"/>
    <w:rsid w:val="00F42A6A"/>
    <w:rsid w:val="00F53869"/>
    <w:rsid w:val="00F54448"/>
    <w:rsid w:val="00F61423"/>
    <w:rsid w:val="00F87584"/>
    <w:rsid w:val="00FA0255"/>
    <w:rsid w:val="00FC164A"/>
    <w:rsid w:val="00FE3F4E"/>
    <w:rsid w:val="00FF523C"/>
    <w:rsid w:val="02AA4E1C"/>
    <w:rsid w:val="07C61D94"/>
    <w:rsid w:val="0A906D5B"/>
    <w:rsid w:val="0B314376"/>
    <w:rsid w:val="15D12460"/>
    <w:rsid w:val="23061302"/>
    <w:rsid w:val="32125613"/>
    <w:rsid w:val="32356BDF"/>
    <w:rsid w:val="3E1C1E1F"/>
    <w:rsid w:val="47C353B0"/>
    <w:rsid w:val="55223B78"/>
    <w:rsid w:val="59137E31"/>
    <w:rsid w:val="60FA3AEE"/>
    <w:rsid w:val="6210111C"/>
    <w:rsid w:val="623F47DD"/>
    <w:rsid w:val="629E1F20"/>
    <w:rsid w:val="63CA098D"/>
    <w:rsid w:val="6D810921"/>
    <w:rsid w:val="7D68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6"/>
    <w:link w:val="3"/>
    <w:qFormat/>
    <w:uiPriority w:val="99"/>
    <w:rPr>
      <w:sz w:val="18"/>
      <w:szCs w:val="18"/>
    </w:rPr>
  </w:style>
  <w:style w:type="character" w:customStyle="1" w:styleId="12">
    <w:name w:val="日期字符"/>
    <w:basedOn w:val="6"/>
    <w:link w:val="2"/>
    <w:semiHidden/>
    <w:qFormat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未处理的提及1"/>
    <w:basedOn w:val="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5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15e3bbab2ea99eca0c4dce0a8a9607d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5">
      <a:majorFont>
        <a:latin typeface="Calibri Light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03B65E-91AE-AC4F-959E-2B3F8879ED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15e3bbab2ea99eca0c4dce0a8a9607de.docx</Template>
  <Pages>2</Pages>
  <Words>1162</Words>
  <Characters>1536</Characters>
  <Lines>62</Lines>
  <Paragraphs>51</Paragraphs>
  <TotalTime>2</TotalTime>
  <ScaleCrop>false</ScaleCrop>
  <LinksUpToDate>false</LinksUpToDate>
  <CharactersWithSpaces>1638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2018-08-07T12:02:00Z</dcterms:created>
  <dc:creator>张强</dc:creator>
  <cp:lastModifiedBy>张强</cp:lastModifiedBy>
  <dcterms:modified xsi:type="dcterms:W3CDTF">2018-11-23T04:44:33Z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2052-11.1.0.7932</vt:lpwstr>
  </property>
</Properties>
</file>